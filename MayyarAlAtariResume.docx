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66C8" w14:textId="67D31C03" w:rsidR="00816216" w:rsidRDefault="00B46223" w:rsidP="007879B2">
      <w:pPr>
        <w:pStyle w:val="Title"/>
        <w:spacing w:after="20"/>
        <w:rPr>
          <w:sz w:val="50"/>
          <w:szCs w:val="50"/>
          <w:lang w:val="en-CA"/>
        </w:rPr>
      </w:pPr>
      <w:r w:rsidRPr="00992A89">
        <w:rPr>
          <w:sz w:val="54"/>
          <w:szCs w:val="54"/>
          <w:lang w:val="en-CA"/>
        </w:rPr>
        <w:t>Mayyar Al-Atari</w:t>
      </w:r>
      <w:r w:rsidR="009B692C" w:rsidRPr="00992A89">
        <w:rPr>
          <w:sz w:val="54"/>
          <w:szCs w:val="54"/>
          <w:lang w:val="en-CA"/>
        </w:rPr>
        <w:t xml:space="preserve"> </w:t>
      </w:r>
      <w:r w:rsidR="009B692C" w:rsidRPr="0036165D">
        <w:rPr>
          <w:sz w:val="50"/>
          <w:szCs w:val="50"/>
          <w:lang w:val="en-CA"/>
        </w:rPr>
        <w:t xml:space="preserve">                                   </w:t>
      </w:r>
      <w:r w:rsidR="00135194">
        <w:rPr>
          <w:sz w:val="50"/>
          <w:szCs w:val="50"/>
          <w:lang w:val="en-CA"/>
        </w:rPr>
        <w:t xml:space="preserve">  </w:t>
      </w:r>
      <w:r w:rsidR="009B692C" w:rsidRPr="0036165D">
        <w:rPr>
          <w:sz w:val="50"/>
          <w:szCs w:val="50"/>
          <w:lang w:val="en-CA"/>
        </w:rPr>
        <w:t xml:space="preserve">   </w:t>
      </w:r>
      <w:r w:rsidR="008D63A7">
        <w:rPr>
          <w:sz w:val="50"/>
          <w:szCs w:val="50"/>
          <w:lang w:val="en-CA"/>
        </w:rPr>
        <w:t xml:space="preserve">       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7D181284" wp14:editId="1F8B559B">
            <wp:extent cx="285750" cy="285750"/>
            <wp:effectExtent l="0" t="0" r="0" b="0"/>
            <wp:docPr id="2" name="Picture 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9B692C" w:rsidRPr="0036165D">
        <w:rPr>
          <w:noProof/>
          <w:sz w:val="50"/>
          <w:szCs w:val="50"/>
          <w:lang w:val="en-CA" w:eastAsia="en-CA"/>
        </w:rPr>
        <w:drawing>
          <wp:inline distT="0" distB="0" distL="0" distR="0" wp14:anchorId="3F5FD454" wp14:editId="5A617D1F">
            <wp:extent cx="275807" cy="273685"/>
            <wp:effectExtent l="0" t="0" r="0" b="0"/>
            <wp:docPr id="3" name="Picture 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d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6" t="20277" r="20277" b="20277"/>
                    <a:stretch/>
                  </pic:blipFill>
                  <pic:spPr bwMode="auto">
                    <a:xfrm>
                      <a:off x="0" y="0"/>
                      <a:ext cx="329850" cy="32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6F">
        <w:rPr>
          <w:sz w:val="50"/>
          <w:szCs w:val="50"/>
          <w:lang w:val="en-CA"/>
        </w:rPr>
        <w:t xml:space="preserve"> </w:t>
      </w:r>
      <w:r w:rsidR="0085386F">
        <w:rPr>
          <w:noProof/>
          <w:sz w:val="50"/>
          <w:szCs w:val="50"/>
          <w:lang w:val="en-CA"/>
        </w:rPr>
        <w:drawing>
          <wp:inline distT="0" distB="0" distL="0" distR="0" wp14:anchorId="58E75B05" wp14:editId="20CBE79A">
            <wp:extent cx="276447" cy="276447"/>
            <wp:effectExtent l="0" t="0" r="3175" b="3175"/>
            <wp:docPr id="1" name="Picture 1" descr="Shape&#10;&#10;Description automatically generated with low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1792" cy="3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5194">
        <w:rPr>
          <w:noProof/>
          <w:sz w:val="50"/>
          <w:szCs w:val="50"/>
          <w:lang w:val="en-CA"/>
        </w:rPr>
        <w:drawing>
          <wp:inline distT="0" distB="0" distL="0" distR="0" wp14:anchorId="01BF4901" wp14:editId="1EC161FA">
            <wp:extent cx="262800" cy="266400"/>
            <wp:effectExtent l="0" t="0" r="4445" b="635"/>
            <wp:docPr id="5" name="Picture 5" descr="Logo, company name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>
                      <a:hlinkClick r:id="rId14"/>
                    </pic:cNvPr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0" t="5260" r="24008" b="2890"/>
                    <a:stretch/>
                  </pic:blipFill>
                  <pic:spPr bwMode="auto">
                    <a:xfrm>
                      <a:off x="0" y="0"/>
                      <a:ext cx="2628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69A0D" w14:textId="7556A774" w:rsidR="00FC3CCE" w:rsidRPr="00B256C0" w:rsidRDefault="00FC3CCE" w:rsidP="007879B2">
      <w:pPr>
        <w:pStyle w:val="Title"/>
        <w:spacing w:after="20"/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</w:pPr>
      <w:r w:rsidRPr="00B256C0">
        <w:rPr>
          <w:rFonts w:asciiTheme="minorHAnsi" w:hAnsiTheme="minorHAnsi"/>
          <w:color w:val="404040" w:themeColor="text1" w:themeTint="BF"/>
          <w:sz w:val="20"/>
          <w:szCs w:val="20"/>
          <w:lang w:val="en-CA"/>
        </w:rPr>
        <w:t xml:space="preserve">Software Engineer </w:t>
      </w:r>
    </w:p>
    <w:p w14:paraId="4C45C1F7" w14:textId="50C9DB3D" w:rsidR="00C077E5" w:rsidRPr="0004180A" w:rsidRDefault="008C165A" w:rsidP="0004180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CA" w:eastAsia="en-US"/>
        </w:rPr>
      </w:pPr>
      <w:r>
        <w:rPr>
          <w:lang w:val="en-CA"/>
        </w:rPr>
        <w:t>4</w:t>
      </w:r>
      <w:r w:rsidR="00C94D20">
        <w:rPr>
          <w:lang w:val="en-CA"/>
        </w:rPr>
        <w:t>B</w:t>
      </w:r>
      <w:r>
        <w:rPr>
          <w:lang w:val="en-CA"/>
        </w:rPr>
        <w:t xml:space="preserve"> </w:t>
      </w:r>
      <w:r w:rsidR="00B40C7B" w:rsidRPr="0036165D">
        <w:rPr>
          <w:lang w:val="en-CA"/>
        </w:rPr>
        <w:t>Management Engineering</w:t>
      </w:r>
      <w:r w:rsidR="000F2965">
        <w:rPr>
          <w:lang w:val="en-CA"/>
        </w:rPr>
        <w:t xml:space="preserve">, Honours </w:t>
      </w:r>
      <w:r w:rsidR="00B40C7B" w:rsidRPr="0036165D">
        <w:rPr>
          <w:lang w:val="en-CA"/>
        </w:rPr>
        <w:t>| Faculty of Engineering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>| University of Waterloo</w:t>
      </w:r>
      <w:r w:rsidR="0004180A">
        <w:rPr>
          <w:lang w:val="en-CA"/>
        </w:rPr>
        <w:t xml:space="preserve"> </w:t>
      </w:r>
      <w:r w:rsidR="00B40C7B" w:rsidRPr="0036165D">
        <w:rPr>
          <w:lang w:val="en-CA"/>
        </w:rPr>
        <w:t xml:space="preserve">| 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mayyar1235@</w:t>
      </w:r>
      <w:r w:rsidR="001376CB">
        <w:rPr>
          <w:rFonts w:eastAsia="Times New Roman" w:cs="Segoe UI"/>
          <w:shd w:val="clear" w:color="auto" w:fill="FFFFFF"/>
          <w:lang w:val="en-CA" w:eastAsia="en-US"/>
        </w:rPr>
        <w:t>gmail</w:t>
      </w:r>
      <w:r w:rsidR="00C20F10">
        <w:rPr>
          <w:rFonts w:eastAsia="Times New Roman" w:cs="Segoe UI"/>
          <w:shd w:val="clear" w:color="auto" w:fill="FFFFFF"/>
          <w:lang w:val="en-CA" w:eastAsia="en-US"/>
        </w:rPr>
        <w:t>.c</w:t>
      </w:r>
      <w:r w:rsidR="000D66E4">
        <w:rPr>
          <w:rFonts w:eastAsia="Times New Roman" w:cs="Segoe UI"/>
          <w:shd w:val="clear" w:color="auto" w:fill="FFFFFF"/>
          <w:lang w:val="en-CA" w:eastAsia="en-US"/>
        </w:rPr>
        <w:t>om</w:t>
      </w:r>
    </w:p>
    <w:p w14:paraId="12AD93AF" w14:textId="6D1E2526" w:rsidR="00EC29EF" w:rsidRPr="00FC3CCE" w:rsidRDefault="000A2248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 xml:space="preserve">Technical </w:t>
      </w:r>
      <w:r w:rsidR="002A4264">
        <w:rPr>
          <w:b/>
          <w:sz w:val="28"/>
          <w:szCs w:val="28"/>
          <w:lang w:val="en-CA"/>
        </w:rPr>
        <w:t>Skills</w:t>
      </w:r>
    </w:p>
    <w:tbl>
      <w:tblPr>
        <w:tblStyle w:val="TableGrid"/>
        <w:tblW w:w="2997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134"/>
        <w:gridCol w:w="1842"/>
        <w:gridCol w:w="1134"/>
        <w:gridCol w:w="1701"/>
        <w:gridCol w:w="1701"/>
        <w:gridCol w:w="3979"/>
        <w:gridCol w:w="2703"/>
        <w:gridCol w:w="2703"/>
        <w:gridCol w:w="2703"/>
        <w:gridCol w:w="2703"/>
        <w:gridCol w:w="2703"/>
        <w:gridCol w:w="2703"/>
      </w:tblGrid>
      <w:tr w:rsidR="003860D9" w:rsidRPr="00723735" w14:paraId="617B229F" w14:textId="5BC8720D" w:rsidTr="0089098F">
        <w:tc>
          <w:tcPr>
            <w:tcW w:w="851" w:type="dxa"/>
          </w:tcPr>
          <w:p w14:paraId="668E7835" w14:textId="77777777" w:rsidR="003860D9" w:rsidRPr="0030636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30636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Java </w:t>
            </w:r>
          </w:p>
        </w:tc>
        <w:tc>
          <w:tcPr>
            <w:tcW w:w="1418" w:type="dxa"/>
          </w:tcPr>
          <w:p w14:paraId="02A6818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JavaScript</w:t>
            </w:r>
          </w:p>
        </w:tc>
        <w:tc>
          <w:tcPr>
            <w:tcW w:w="1134" w:type="dxa"/>
          </w:tcPr>
          <w:p w14:paraId="48C36CE2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Node.js</w:t>
            </w:r>
          </w:p>
        </w:tc>
        <w:tc>
          <w:tcPr>
            <w:tcW w:w="1842" w:type="dxa"/>
          </w:tcPr>
          <w:p w14:paraId="0C350255" w14:textId="7B005B0F" w:rsidR="003860D9" w:rsidRPr="00A977B2" w:rsidRDefault="00A44FFC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Go/Golang</w:t>
            </w:r>
          </w:p>
        </w:tc>
        <w:tc>
          <w:tcPr>
            <w:tcW w:w="1134" w:type="dxa"/>
          </w:tcPr>
          <w:p w14:paraId="68A73465" w14:textId="77777777" w:rsidR="003860D9" w:rsidRPr="00A977B2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React</w:t>
            </w:r>
            <w:r w:rsidRPr="00A977B2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.js </w:t>
            </w:r>
          </w:p>
        </w:tc>
        <w:tc>
          <w:tcPr>
            <w:tcW w:w="1701" w:type="dxa"/>
          </w:tcPr>
          <w:p w14:paraId="7191E566" w14:textId="77777777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C# .NET Core</w:t>
            </w:r>
          </w:p>
        </w:tc>
        <w:tc>
          <w:tcPr>
            <w:tcW w:w="1701" w:type="dxa"/>
          </w:tcPr>
          <w:p w14:paraId="051A6AAD" w14:textId="4960EB13" w:rsidR="003860D9" w:rsidRPr="00C53C37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SQL </w:t>
            </w:r>
            <w:r w:rsidR="008F7836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&amp; NoSQL</w:t>
            </w:r>
          </w:p>
        </w:tc>
        <w:tc>
          <w:tcPr>
            <w:tcW w:w="3979" w:type="dxa"/>
          </w:tcPr>
          <w:p w14:paraId="33CC4E9D" w14:textId="06B49FB8" w:rsidR="003860D9" w:rsidRDefault="008F7836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GraphQL</w:t>
            </w:r>
          </w:p>
        </w:tc>
        <w:tc>
          <w:tcPr>
            <w:tcW w:w="2703" w:type="dxa"/>
          </w:tcPr>
          <w:p w14:paraId="3FF0BA7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12E7AD8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F2B5D80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DAED7B4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37961D49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14EE4DF7" w14:textId="77777777" w:rsidR="003860D9" w:rsidRDefault="003860D9" w:rsidP="00511ED9">
            <w:pPr>
              <w:pStyle w:val="ListParagraph"/>
              <w:numPr>
                <w:ilvl w:val="0"/>
                <w:numId w:val="3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</w:p>
        </w:tc>
      </w:tr>
      <w:tr w:rsidR="003860D9" w:rsidRPr="00723735" w14:paraId="7EBFF9D0" w14:textId="1531CB68" w:rsidTr="0089098F">
        <w:tc>
          <w:tcPr>
            <w:tcW w:w="851" w:type="dxa"/>
          </w:tcPr>
          <w:p w14:paraId="4BEC1B4E" w14:textId="2FA790AB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AWS</w:t>
            </w:r>
          </w:p>
        </w:tc>
        <w:tc>
          <w:tcPr>
            <w:tcW w:w="1418" w:type="dxa"/>
          </w:tcPr>
          <w:p w14:paraId="3BE06E9B" w14:textId="6C5C99C7" w:rsidR="003860D9" w:rsidRPr="00A977B2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Python</w:t>
            </w:r>
          </w:p>
        </w:tc>
        <w:tc>
          <w:tcPr>
            <w:tcW w:w="1134" w:type="dxa"/>
          </w:tcPr>
          <w:p w14:paraId="2C000009" w14:textId="5A320B6D" w:rsidR="003860D9" w:rsidRPr="00C53C37" w:rsidRDefault="008F7836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Spring</w:t>
            </w:r>
          </w:p>
        </w:tc>
        <w:tc>
          <w:tcPr>
            <w:tcW w:w="1842" w:type="dxa"/>
          </w:tcPr>
          <w:p w14:paraId="170E16F0" w14:textId="266C55A8" w:rsidR="003860D9" w:rsidRPr="00C53C37" w:rsidRDefault="0089098F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Design Patterns</w:t>
            </w:r>
            <w:r w:rsidR="004223AA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134" w:type="dxa"/>
          </w:tcPr>
          <w:p w14:paraId="1292BB79" w14:textId="2435C26B" w:rsidR="003860D9" w:rsidRPr="00C53C37" w:rsidRDefault="00A44FFC" w:rsidP="00A44FFC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Docker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     </w:t>
            </w:r>
          </w:p>
        </w:tc>
        <w:tc>
          <w:tcPr>
            <w:tcW w:w="1701" w:type="dxa"/>
          </w:tcPr>
          <w:p w14:paraId="222ED2F9" w14:textId="52497EE7" w:rsidR="003860D9" w:rsidRPr="00C53C37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OWASP </w:t>
            </w:r>
          </w:p>
        </w:tc>
        <w:tc>
          <w:tcPr>
            <w:tcW w:w="1701" w:type="dxa"/>
          </w:tcPr>
          <w:p w14:paraId="79604EE7" w14:textId="6367E418" w:rsidR="003860D9" w:rsidRPr="00E0377F" w:rsidRDefault="00A44FFC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OAuth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 xml:space="preserve"> </w:t>
            </w:r>
            <w:r w:rsidRPr="00C53C37"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2</w:t>
            </w: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.0</w:t>
            </w:r>
          </w:p>
        </w:tc>
        <w:tc>
          <w:tcPr>
            <w:tcW w:w="3979" w:type="dxa"/>
          </w:tcPr>
          <w:p w14:paraId="325523FB" w14:textId="3E2216D3" w:rsidR="003860D9" w:rsidRDefault="00584FC2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  <w:r>
              <w:rPr>
                <w:rFonts w:eastAsiaTheme="majorEastAsia" w:cstheme="majorBidi"/>
                <w:bCs/>
                <w:color w:val="auto"/>
                <w:kern w:val="28"/>
                <w:sz w:val="21"/>
                <w:szCs w:val="21"/>
                <w:lang w:val="en-CA"/>
              </w:rPr>
              <w:t>CI/CD</w:t>
            </w:r>
          </w:p>
        </w:tc>
        <w:tc>
          <w:tcPr>
            <w:tcW w:w="2703" w:type="dxa"/>
          </w:tcPr>
          <w:p w14:paraId="07522DC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76B3CE3D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FBDFE9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5BC9E142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6AD3854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  <w:tc>
          <w:tcPr>
            <w:tcW w:w="2703" w:type="dxa"/>
          </w:tcPr>
          <w:p w14:paraId="4FADE37E" w14:textId="77777777" w:rsidR="003860D9" w:rsidRDefault="003860D9" w:rsidP="00511ED9">
            <w:pPr>
              <w:pStyle w:val="ListParagraph"/>
              <w:numPr>
                <w:ilvl w:val="0"/>
                <w:numId w:val="4"/>
              </w:numPr>
              <w:tabs>
                <w:tab w:val="left" w:pos="1340"/>
              </w:tabs>
              <w:rPr>
                <w:color w:val="000000" w:themeColor="text1"/>
                <w:sz w:val="21"/>
                <w:szCs w:val="21"/>
                <w:lang w:val="en-CA"/>
              </w:rPr>
            </w:pPr>
          </w:p>
        </w:tc>
      </w:tr>
    </w:tbl>
    <w:p w14:paraId="6D9775C8" w14:textId="77777777" w:rsidR="00FC3CCE" w:rsidRPr="00161B14" w:rsidRDefault="00FC3CCE" w:rsidP="00FC3CCE">
      <w:pPr>
        <w:pStyle w:val="Title"/>
        <w:pBdr>
          <w:bottom w:val="none" w:sz="0" w:space="0" w:color="auto"/>
        </w:pBdr>
        <w:spacing w:after="0"/>
        <w:rPr>
          <w:b/>
          <w:sz w:val="16"/>
          <w:szCs w:val="16"/>
          <w:lang w:val="en-CA"/>
        </w:rPr>
      </w:pPr>
    </w:p>
    <w:p w14:paraId="660AF6DD" w14:textId="21455A3A" w:rsidR="00FC3CCE" w:rsidRPr="00FC3CCE" w:rsidRDefault="00FC3CCE" w:rsidP="006E4E5C">
      <w:pPr>
        <w:pStyle w:val="Title"/>
        <w:pBdr>
          <w:bottom w:val="single" w:sz="12" w:space="1" w:color="39A5B7" w:themeColor="accent1"/>
        </w:pBdr>
        <w:spacing w:after="24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Experience</w:t>
      </w:r>
    </w:p>
    <w:p w14:paraId="4FD70623" w14:textId="436CACD2" w:rsidR="00D708A0" w:rsidRDefault="00866C03" w:rsidP="00E10E2C">
      <w:pPr>
        <w:pStyle w:val="Heading2"/>
        <w:spacing w:after="80"/>
        <w:rPr>
          <w:b w:val="0"/>
          <w:bCs/>
          <w:sz w:val="26"/>
          <w:lang w:val="en-CA"/>
        </w:rPr>
      </w:pPr>
      <w:r>
        <w:rPr>
          <w:sz w:val="26"/>
          <w:lang w:val="en-CA"/>
        </w:rPr>
        <w:t xml:space="preserve">server-side </w:t>
      </w:r>
      <w:r w:rsidR="00D708A0" w:rsidRPr="00C077E5">
        <w:rPr>
          <w:sz w:val="26"/>
          <w:lang w:val="en-CA"/>
        </w:rPr>
        <w:t>software Engineer |</w:t>
      </w:r>
      <w:r w:rsidR="004510FE">
        <w:rPr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Reuters</w:t>
      </w:r>
      <w:r w:rsidR="004510FE">
        <w:rPr>
          <w:b w:val="0"/>
          <w:bCs/>
          <w:sz w:val="26"/>
          <w:lang w:val="en-CA"/>
        </w:rPr>
        <w:t xml:space="preserve"> </w:t>
      </w:r>
      <w:r w:rsidR="00D708A0">
        <w:rPr>
          <w:b w:val="0"/>
          <w:bCs/>
          <w:sz w:val="26"/>
          <w:lang w:val="en-CA"/>
        </w:rPr>
        <w:t>|</w:t>
      </w:r>
      <w:r w:rsidR="00D708A0" w:rsidRPr="00C077E5">
        <w:rPr>
          <w:b w:val="0"/>
          <w:bCs/>
          <w:sz w:val="26"/>
          <w:lang w:val="en-CA"/>
        </w:rPr>
        <w:t xml:space="preserve">                                   </w:t>
      </w:r>
      <w:r w:rsidR="003C4B97">
        <w:rPr>
          <w:b w:val="0"/>
          <w:bCs/>
          <w:sz w:val="26"/>
          <w:lang w:val="en-CA"/>
        </w:rPr>
        <w:t xml:space="preserve">                     09/2021-Current</w:t>
      </w:r>
      <w:r w:rsidR="00E10E2C">
        <w:rPr>
          <w:b w:val="0"/>
          <w:bCs/>
          <w:sz w:val="26"/>
          <w:lang w:val="en-CA"/>
        </w:rPr>
        <w:t xml:space="preserve"> </w:t>
      </w:r>
      <w:r w:rsidR="004510FE">
        <w:rPr>
          <w:b w:val="0"/>
          <w:bCs/>
          <w:sz w:val="26"/>
          <w:lang w:val="en-CA"/>
        </w:rPr>
        <w:t xml:space="preserve"> </w:t>
      </w:r>
    </w:p>
    <w:p w14:paraId="04A0DD51" w14:textId="7935BCBE" w:rsidR="00BB0EB3" w:rsidRDefault="00746FD0" w:rsidP="000B73FB">
      <w:pPr>
        <w:pStyle w:val="ListBullet"/>
        <w:rPr>
          <w:lang w:val="en-CA"/>
        </w:rPr>
      </w:pPr>
      <w:r>
        <w:t>Developed logic</w:t>
      </w:r>
      <w:r w:rsidR="00BB0EB3" w:rsidRPr="00BB0EB3">
        <w:t xml:space="preserve"> </w:t>
      </w:r>
      <w:r>
        <w:t xml:space="preserve">for </w:t>
      </w:r>
      <w:r w:rsidR="00BB0EB3" w:rsidRPr="00746FD0">
        <w:rPr>
          <w:b/>
          <w:bCs/>
        </w:rPr>
        <w:t>optimistic concurrency control</w:t>
      </w:r>
      <w:r w:rsidR="00BB0EB3" w:rsidRPr="00BB0EB3">
        <w:t xml:space="preserve"> of </w:t>
      </w:r>
      <w:r w:rsidR="00EB43F6">
        <w:t>multi-instance</w:t>
      </w:r>
      <w:r w:rsidR="00BB0EB3">
        <w:t xml:space="preserve"> read/write to </w:t>
      </w:r>
      <w:r w:rsidR="00BB0EB3" w:rsidRPr="00BB0EB3">
        <w:t xml:space="preserve">NoSQL DB documents </w:t>
      </w:r>
    </w:p>
    <w:p w14:paraId="5903F21B" w14:textId="0024CBE9" w:rsidR="000B73FB" w:rsidRPr="00AB2912" w:rsidRDefault="000B73FB" w:rsidP="000B73FB">
      <w:pPr>
        <w:pStyle w:val="ListBullet"/>
        <w:spacing w:after="200"/>
      </w:pPr>
      <w:r>
        <w:t xml:space="preserve">Utilized </w:t>
      </w:r>
      <w:r>
        <w:rPr>
          <w:b/>
          <w:bCs/>
        </w:rPr>
        <w:t xml:space="preserve">Test Driven Development </w:t>
      </w:r>
      <w:r>
        <w:t>with automated unit &amp;</w:t>
      </w:r>
      <w:r w:rsidRPr="00AC11CB">
        <w:t xml:space="preserve"> </w:t>
      </w:r>
      <w:r>
        <w:t xml:space="preserve">E2E testing in </w:t>
      </w:r>
      <w:r w:rsidRPr="00D7473B">
        <w:rPr>
          <w:b/>
          <w:bCs/>
        </w:rPr>
        <w:t>CI/CD</w:t>
      </w:r>
      <w:r>
        <w:t xml:space="preserve"> pipeline, </w:t>
      </w:r>
      <w:r w:rsidRPr="00FC6903">
        <w:rPr>
          <w:b/>
          <w:bCs/>
        </w:rPr>
        <w:t>code coverage of 8</w:t>
      </w:r>
      <w:r>
        <w:rPr>
          <w:b/>
          <w:bCs/>
        </w:rPr>
        <w:t>7</w:t>
      </w:r>
      <w:r w:rsidRPr="00FC6903">
        <w:rPr>
          <w:b/>
          <w:bCs/>
        </w:rPr>
        <w:t>%</w:t>
      </w:r>
    </w:p>
    <w:p w14:paraId="1EAF58DA" w14:textId="59764D1E" w:rsidR="00AB2912" w:rsidRPr="00EB43F6" w:rsidRDefault="00AB2912" w:rsidP="000B73FB">
      <w:pPr>
        <w:pStyle w:val="ListBullet"/>
        <w:spacing w:after="200"/>
        <w:rPr>
          <w:b/>
          <w:bCs/>
        </w:rPr>
      </w:pPr>
      <w:r w:rsidRPr="00AB2912">
        <w:t xml:space="preserve">Built </w:t>
      </w:r>
      <w:r w:rsidR="005E4D30" w:rsidRPr="00AB2912">
        <w:t>server-side</w:t>
      </w:r>
      <w:r w:rsidRPr="00AB2912">
        <w:t xml:space="preserve"> real-time application utilizing </w:t>
      </w:r>
      <w:r w:rsidR="00EB43F6" w:rsidRPr="00EB43F6">
        <w:rPr>
          <w:b/>
          <w:bCs/>
          <w:lang w:val="en-CA"/>
        </w:rPr>
        <w:t>WebSockets</w:t>
      </w:r>
      <w:r w:rsidRPr="00AB2912">
        <w:t xml:space="preserve">, persistent </w:t>
      </w:r>
      <w:r w:rsidR="00EB43F6" w:rsidRPr="00AB2912">
        <w:t>connections,</w:t>
      </w:r>
      <w:r w:rsidRPr="00AB2912">
        <w:t xml:space="preserve"> &amp; </w:t>
      </w:r>
      <w:r w:rsidRPr="00EB43F6">
        <w:rPr>
          <w:b/>
          <w:bCs/>
        </w:rPr>
        <w:t>client affinity</w:t>
      </w:r>
    </w:p>
    <w:p w14:paraId="076BDEC9" w14:textId="1E624CDE" w:rsidR="000B73FB" w:rsidRDefault="00EB43F6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architecture for real-time WebSocket app, </w:t>
      </w:r>
      <w:r w:rsidRPr="00EB43F6">
        <w:rPr>
          <w:b/>
          <w:bCs/>
          <w:lang w:val="en-CA"/>
        </w:rPr>
        <w:t>reducing tight coupling</w:t>
      </w:r>
      <w:r>
        <w:rPr>
          <w:lang w:val="en-CA"/>
        </w:rPr>
        <w:t xml:space="preserve"> between server &amp; </w:t>
      </w:r>
      <w:r w:rsidR="00C113A8">
        <w:rPr>
          <w:lang w:val="en-CA"/>
        </w:rPr>
        <w:t>client-side</w:t>
      </w:r>
      <w:r>
        <w:rPr>
          <w:lang w:val="en-CA"/>
        </w:rPr>
        <w:t xml:space="preserve"> </w:t>
      </w:r>
      <w:r w:rsidR="00C113A8">
        <w:rPr>
          <w:lang w:val="en-CA"/>
        </w:rPr>
        <w:t>apps</w:t>
      </w:r>
    </w:p>
    <w:p w14:paraId="7A9214C8" w14:textId="77777777" w:rsidR="00AB2912" w:rsidRPr="00AB2912" w:rsidRDefault="00AB2912" w:rsidP="00AB2912">
      <w:pPr>
        <w:pStyle w:val="ListBullet"/>
        <w:rPr>
          <w:color w:val="auto"/>
          <w:lang w:val="en-CA" w:eastAsia="en-US"/>
        </w:rPr>
      </w:pPr>
      <w:r w:rsidRPr="00AB2912">
        <w:rPr>
          <w:lang w:val="en-CA" w:eastAsia="en-US"/>
        </w:rPr>
        <w:t xml:space="preserve">Refactored API project in </w:t>
      </w:r>
      <w:r w:rsidRPr="00AB2912">
        <w:rPr>
          <w:b/>
          <w:bCs/>
          <w:lang w:val="en-CA" w:eastAsia="en-US"/>
        </w:rPr>
        <w:t>Domain Driven Design</w:t>
      </w:r>
      <w:r w:rsidRPr="00AB2912">
        <w:rPr>
          <w:lang w:val="en-CA" w:eastAsia="en-US"/>
        </w:rPr>
        <w:t xml:space="preserve"> application, improving </w:t>
      </w:r>
      <w:r w:rsidRPr="003D2F8C">
        <w:rPr>
          <w:b/>
          <w:bCs/>
          <w:lang w:val="en-CA" w:eastAsia="en-US"/>
        </w:rPr>
        <w:t>code structure</w:t>
      </w:r>
      <w:r w:rsidRPr="00AB2912">
        <w:rPr>
          <w:lang w:val="en-CA" w:eastAsia="en-US"/>
        </w:rPr>
        <w:t xml:space="preserve"> and performance</w:t>
      </w:r>
    </w:p>
    <w:p w14:paraId="018CE4DF" w14:textId="46524BDA" w:rsidR="00831566" w:rsidRPr="00C077E5" w:rsidRDefault="00831566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Cybersecurity software Engineer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5F5E64">
        <w:rPr>
          <w:b w:val="0"/>
          <w:bCs/>
          <w:sz w:val="26"/>
          <w:lang w:val="en-CA"/>
        </w:rPr>
        <w:t xml:space="preserve">                           </w:t>
      </w:r>
      <w:r w:rsidR="00E76BB4">
        <w:rPr>
          <w:b w:val="0"/>
          <w:bCs/>
          <w:sz w:val="26"/>
          <w:lang w:val="en-CA"/>
        </w:rPr>
        <w:t>09/</w:t>
      </w:r>
      <w:r w:rsidRPr="00C077E5">
        <w:rPr>
          <w:b w:val="0"/>
          <w:bCs/>
          <w:sz w:val="26"/>
          <w:lang w:val="en-CA"/>
        </w:rPr>
        <w:t>2020</w:t>
      </w:r>
      <w:r w:rsidR="00E76BB4">
        <w:rPr>
          <w:b w:val="0"/>
          <w:bCs/>
          <w:sz w:val="26"/>
          <w:lang w:val="en-CA"/>
        </w:rPr>
        <w:t>-06/</w:t>
      </w:r>
      <w:r w:rsidRPr="00C077E5">
        <w:rPr>
          <w:b w:val="0"/>
          <w:bCs/>
          <w:sz w:val="26"/>
          <w:lang w:val="en-CA"/>
        </w:rPr>
        <w:t>202</w:t>
      </w:r>
      <w:r w:rsidR="00585AC0" w:rsidRPr="00C077E5">
        <w:rPr>
          <w:b w:val="0"/>
          <w:bCs/>
          <w:sz w:val="26"/>
          <w:lang w:val="en-CA"/>
        </w:rPr>
        <w:t>1</w:t>
      </w:r>
      <w:r w:rsidRPr="00C077E5">
        <w:rPr>
          <w:b w:val="0"/>
          <w:bCs/>
          <w:sz w:val="26"/>
          <w:lang w:val="en-CA"/>
        </w:rPr>
        <w:t xml:space="preserve"> </w:t>
      </w:r>
    </w:p>
    <w:p w14:paraId="6F2BE213" w14:textId="0661BCD5" w:rsidR="00831566" w:rsidRPr="002424BE" w:rsidRDefault="001C7884" w:rsidP="002424BE">
      <w:pPr>
        <w:pStyle w:val="ListBullet"/>
        <w:rPr>
          <w:lang w:val="en-CA"/>
        </w:rPr>
      </w:pPr>
      <w:r>
        <w:rPr>
          <w:lang w:val="en-CA"/>
        </w:rPr>
        <w:t xml:space="preserve">Worked on </w:t>
      </w:r>
      <w:r w:rsidR="00831566">
        <w:rPr>
          <w:lang w:val="en-CA"/>
        </w:rPr>
        <w:t xml:space="preserve">enterprise </w:t>
      </w:r>
      <w:r w:rsidR="007879B2">
        <w:rPr>
          <w:lang w:val="en-CA"/>
        </w:rPr>
        <w:t>I</w:t>
      </w:r>
      <w:r w:rsidR="00E4738A">
        <w:rPr>
          <w:lang w:val="en-CA"/>
        </w:rPr>
        <w:t xml:space="preserve">dentity </w:t>
      </w:r>
      <w:r w:rsidR="00831566" w:rsidRPr="00831566">
        <w:rPr>
          <w:b/>
          <w:bCs/>
          <w:lang w:val="en-CA"/>
        </w:rPr>
        <w:t>microservice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 xml:space="preserve">implementing </w:t>
      </w:r>
      <w:r w:rsidR="00831566" w:rsidRPr="00611137">
        <w:rPr>
          <w:b/>
          <w:bCs/>
          <w:lang w:val="en-CA"/>
        </w:rPr>
        <w:t>Identity Server 4</w:t>
      </w:r>
      <w:r w:rsidR="00A907E1">
        <w:rPr>
          <w:b/>
          <w:bCs/>
          <w:lang w:val="en-CA"/>
        </w:rPr>
        <w:t xml:space="preserve"> </w:t>
      </w:r>
      <w:r w:rsidR="00A907E1">
        <w:rPr>
          <w:lang w:val="en-CA"/>
        </w:rPr>
        <w:t>framework</w:t>
      </w:r>
      <w:r w:rsidR="00831566">
        <w:rPr>
          <w:lang w:val="en-CA"/>
        </w:rPr>
        <w:t xml:space="preserve"> </w:t>
      </w:r>
      <w:r w:rsidR="00E4738A">
        <w:rPr>
          <w:lang w:val="en-CA"/>
        </w:rPr>
        <w:t>utilizing</w:t>
      </w:r>
      <w:r w:rsidR="00831566">
        <w:rPr>
          <w:lang w:val="en-CA"/>
        </w:rPr>
        <w:t xml:space="preserve"> </w:t>
      </w:r>
      <w:r w:rsidR="00831566" w:rsidRPr="00831566">
        <w:rPr>
          <w:b/>
          <w:bCs/>
          <w:lang w:val="en-CA"/>
        </w:rPr>
        <w:t>OAuth2</w:t>
      </w:r>
      <w:r w:rsidR="00831566">
        <w:rPr>
          <w:lang w:val="en-CA"/>
        </w:rPr>
        <w:t xml:space="preserve"> </w:t>
      </w:r>
      <w:r w:rsidR="00115F76">
        <w:rPr>
          <w:lang w:val="en-CA"/>
        </w:rPr>
        <w:t xml:space="preserve">&amp; </w:t>
      </w:r>
      <w:r w:rsidR="00115F76" w:rsidRPr="00115F76">
        <w:rPr>
          <w:b/>
          <w:bCs/>
          <w:lang w:val="en-CA"/>
        </w:rPr>
        <w:t>OIDC</w:t>
      </w:r>
      <w:r w:rsidR="00C077E5">
        <w:rPr>
          <w:b/>
          <w:bCs/>
          <w:lang w:val="en-CA"/>
        </w:rPr>
        <w:t xml:space="preserve"> </w:t>
      </w:r>
    </w:p>
    <w:p w14:paraId="784C2FD0" w14:textId="279E8DA0" w:rsidR="002424BE" w:rsidRPr="002424BE" w:rsidRDefault="002424BE" w:rsidP="002424BE">
      <w:pPr>
        <w:pStyle w:val="ListBullet"/>
        <w:rPr>
          <w:lang w:val="en-CA"/>
        </w:rPr>
      </w:pPr>
      <w:r>
        <w:rPr>
          <w:lang w:val="en-CA"/>
        </w:rPr>
        <w:t xml:space="preserve">Developed </w:t>
      </w:r>
      <w:r w:rsidRPr="003D34EF">
        <w:rPr>
          <w:b/>
          <w:bCs/>
          <w:lang w:val="en-CA"/>
        </w:rPr>
        <w:t>MultiFactor</w:t>
      </w:r>
      <w:r>
        <w:rPr>
          <w:b/>
          <w:bCs/>
          <w:lang w:val="en-CA"/>
        </w:rPr>
        <w:t xml:space="preserve"> </w:t>
      </w:r>
      <w:r w:rsidRPr="003D34EF">
        <w:rPr>
          <w:b/>
          <w:bCs/>
          <w:lang w:val="en-CA"/>
        </w:rPr>
        <w:t>Authentication</w:t>
      </w:r>
      <w:r>
        <w:rPr>
          <w:lang w:val="en-CA"/>
        </w:rPr>
        <w:t xml:space="preserve"> Service for global user base, utilizing </w:t>
      </w:r>
      <w:r w:rsidRPr="000D4D2D">
        <w:rPr>
          <w:b/>
          <w:bCs/>
          <w:lang w:val="en-CA"/>
        </w:rPr>
        <w:t>Twilio</w:t>
      </w:r>
      <w:r>
        <w:rPr>
          <w:lang w:val="en-CA"/>
        </w:rPr>
        <w:t xml:space="preserve"> </w:t>
      </w:r>
      <w:r w:rsidR="00E31ED7">
        <w:rPr>
          <w:lang w:val="en-CA"/>
        </w:rPr>
        <w:t xml:space="preserve">for added security </w:t>
      </w:r>
    </w:p>
    <w:p w14:paraId="65AFF1F8" w14:textId="376EE3E5" w:rsidR="007879B2" w:rsidRDefault="001C71AD" w:rsidP="00831566">
      <w:pPr>
        <w:pStyle w:val="ListBullet"/>
        <w:rPr>
          <w:lang w:val="en-CA"/>
        </w:rPr>
      </w:pPr>
      <w:r>
        <w:rPr>
          <w:lang w:val="en-CA"/>
        </w:rPr>
        <w:t xml:space="preserve">Identity Microservice utilized </w:t>
      </w:r>
      <w:r w:rsidR="002424BE">
        <w:rPr>
          <w:lang w:val="en-CA"/>
        </w:rPr>
        <w:t xml:space="preserve">by </w:t>
      </w:r>
      <w:r w:rsidR="00F60D24">
        <w:rPr>
          <w:lang w:val="en-CA"/>
        </w:rPr>
        <w:t xml:space="preserve">multiple </w:t>
      </w:r>
      <w:r w:rsidR="002424BE">
        <w:rPr>
          <w:lang w:val="en-CA"/>
        </w:rPr>
        <w:t>microservices</w:t>
      </w:r>
      <w:r>
        <w:rPr>
          <w:lang w:val="en-CA"/>
        </w:rPr>
        <w:t xml:space="preserve"> handling all SSO &amp; MFA</w:t>
      </w:r>
      <w:r w:rsidR="002424BE">
        <w:rPr>
          <w:lang w:val="en-CA"/>
        </w:rPr>
        <w:t xml:space="preserve">, with </w:t>
      </w:r>
      <w:r w:rsidR="006D3910">
        <w:rPr>
          <w:lang w:val="en-CA"/>
        </w:rPr>
        <w:t>Azure Region deployment</w:t>
      </w:r>
    </w:p>
    <w:p w14:paraId="54C4530A" w14:textId="0B67FE8A" w:rsidR="00115F76" w:rsidRPr="00895B51" w:rsidRDefault="00612F85" w:rsidP="00895B51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074FAC">
        <w:rPr>
          <w:b/>
          <w:bCs/>
          <w:lang w:val="en-CA"/>
        </w:rPr>
        <w:t>JWT</w:t>
      </w:r>
      <w:r w:rsidR="007879B2" w:rsidRPr="00074FAC">
        <w:rPr>
          <w:b/>
          <w:bCs/>
          <w:lang w:val="en-CA"/>
        </w:rPr>
        <w:t xml:space="preserve"> Access</w:t>
      </w:r>
      <w:r w:rsidR="007879B2" w:rsidRPr="00612F85">
        <w:rPr>
          <w:lang w:val="en-CA"/>
        </w:rPr>
        <w:t xml:space="preserve"> tokens </w:t>
      </w:r>
      <w:r w:rsidR="007879B2">
        <w:rPr>
          <w:lang w:val="en-CA"/>
        </w:rPr>
        <w:t xml:space="preserve">with </w:t>
      </w:r>
      <w:r w:rsidR="007879B2" w:rsidRPr="002424BE">
        <w:rPr>
          <w:lang w:val="en-CA"/>
        </w:rPr>
        <w:t>Revocation</w:t>
      </w:r>
      <w:r w:rsidR="007879B2">
        <w:rPr>
          <w:lang w:val="en-CA"/>
        </w:rPr>
        <w:t xml:space="preserve"> Endpoint</w:t>
      </w:r>
      <w:r w:rsidR="00216E31">
        <w:rPr>
          <w:lang w:val="en-CA"/>
        </w:rPr>
        <w:t xml:space="preserve"> for RFC </w:t>
      </w:r>
      <w:r>
        <w:rPr>
          <w:lang w:val="en-CA"/>
        </w:rPr>
        <w:t xml:space="preserve">7009, </w:t>
      </w:r>
      <w:r>
        <w:rPr>
          <w:b/>
          <w:bCs/>
          <w:lang w:val="en-CA"/>
        </w:rPr>
        <w:t>mitigating</w:t>
      </w:r>
      <w:r>
        <w:rPr>
          <w:lang w:val="en-CA"/>
        </w:rPr>
        <w:t xml:space="preserve"> man-in-the middle attack</w:t>
      </w:r>
    </w:p>
    <w:p w14:paraId="6834DE92" w14:textId="5BB870B0" w:rsidR="00C077E5" w:rsidRPr="00C077E5" w:rsidRDefault="00F800C3" w:rsidP="001A3D6A">
      <w:pPr>
        <w:pStyle w:val="ListBullet"/>
        <w:rPr>
          <w:lang w:val="en-CA"/>
        </w:rPr>
      </w:pPr>
      <w:r>
        <w:rPr>
          <w:lang w:val="en-CA"/>
        </w:rPr>
        <w:t>Configured</w:t>
      </w:r>
      <w:r w:rsidR="007D6267">
        <w:rPr>
          <w:lang w:val="en-CA"/>
        </w:rPr>
        <w:t xml:space="preserve"> </w:t>
      </w:r>
      <w:r>
        <w:rPr>
          <w:lang w:val="en-CA"/>
        </w:rPr>
        <w:t xml:space="preserve">security </w:t>
      </w:r>
      <w:r w:rsidR="007D6267" w:rsidRPr="00612F85">
        <w:rPr>
          <w:b/>
          <w:bCs/>
          <w:lang w:val="en-CA"/>
        </w:rPr>
        <w:t>static analysis</w:t>
      </w:r>
      <w:r w:rsidR="007D6267">
        <w:rPr>
          <w:lang w:val="en-CA"/>
        </w:rPr>
        <w:t xml:space="preserve"> </w:t>
      </w:r>
      <w:r>
        <w:rPr>
          <w:lang w:val="en-CA"/>
        </w:rPr>
        <w:t>tool using</w:t>
      </w:r>
      <w:r w:rsidR="004F6D13">
        <w:rPr>
          <w:lang w:val="en-CA"/>
        </w:rPr>
        <w:t xml:space="preserve"> VeraCode</w:t>
      </w:r>
      <w:r w:rsidR="00642387">
        <w:rPr>
          <w:lang w:val="en-CA"/>
        </w:rPr>
        <w:t xml:space="preserve">, </w:t>
      </w:r>
      <w:r w:rsidR="004F6D13">
        <w:rPr>
          <w:lang w:val="en-CA"/>
        </w:rPr>
        <w:t>resolv</w:t>
      </w:r>
      <w:r w:rsidR="00642387">
        <w:rPr>
          <w:lang w:val="en-CA"/>
        </w:rPr>
        <w:t xml:space="preserve">ing </w:t>
      </w:r>
      <w:r w:rsidR="004B18B0">
        <w:rPr>
          <w:lang w:val="en-CA"/>
        </w:rPr>
        <w:t xml:space="preserve">over </w:t>
      </w:r>
      <w:r w:rsidR="00D7106B">
        <w:rPr>
          <w:lang w:val="en-CA"/>
        </w:rPr>
        <w:t xml:space="preserve">significant </w:t>
      </w:r>
      <w:r w:rsidR="004F6D13">
        <w:rPr>
          <w:lang w:val="en-CA"/>
        </w:rPr>
        <w:t>vulnerabilities in production code</w:t>
      </w:r>
    </w:p>
    <w:p w14:paraId="0DEF1AB2" w14:textId="292920C1" w:rsidR="000E3AE0" w:rsidRPr="00C077E5" w:rsidRDefault="000E3AE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</w:t>
      </w:r>
      <w:r w:rsidR="00213A88" w:rsidRPr="00C077E5">
        <w:rPr>
          <w:sz w:val="26"/>
          <w:lang w:val="en-CA"/>
        </w:rPr>
        <w:t>er</w:t>
      </w:r>
      <w:r w:rsidRPr="00C077E5">
        <w:rPr>
          <w:sz w:val="26"/>
          <w:lang w:val="en-CA"/>
        </w:rPr>
        <w:t> 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ceridian</w:t>
      </w:r>
      <w:r w:rsidR="005F5E64">
        <w:rPr>
          <w:b w:val="0"/>
          <w:bCs/>
          <w:sz w:val="26"/>
          <w:lang w:val="en-CA"/>
        </w:rPr>
        <w:t>-dayforce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Pr="00C077E5">
        <w:rPr>
          <w:b w:val="0"/>
          <w:bCs/>
          <w:sz w:val="26"/>
          <w:lang w:val="en-CA"/>
        </w:rPr>
        <w:t> </w:t>
      </w:r>
      <w:r w:rsidR="00C077E5" w:rsidRPr="00C077E5">
        <w:rPr>
          <w:b w:val="0"/>
          <w:bCs/>
          <w:sz w:val="26"/>
          <w:lang w:val="en-CA"/>
        </w:rPr>
        <w:tab/>
      </w:r>
      <w:r w:rsidR="00C077E5" w:rsidRPr="00C077E5">
        <w:rPr>
          <w:b w:val="0"/>
          <w:bCs/>
          <w:sz w:val="26"/>
          <w:lang w:val="en-CA"/>
        </w:rPr>
        <w:tab/>
        <w:t xml:space="preserve">         </w:t>
      </w:r>
      <w:r w:rsidR="00C077E5">
        <w:rPr>
          <w:b w:val="0"/>
          <w:bCs/>
          <w:sz w:val="26"/>
          <w:lang w:val="en-CA"/>
        </w:rPr>
        <w:t xml:space="preserve">          </w:t>
      </w:r>
      <w:r w:rsidR="005F5E64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04/</w:t>
      </w:r>
      <w:r w:rsidR="00C077E5" w:rsidRPr="00C077E5">
        <w:rPr>
          <w:b w:val="0"/>
          <w:bCs/>
          <w:sz w:val="26"/>
          <w:lang w:val="en-CA"/>
        </w:rPr>
        <w:t>2020-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2020</w:t>
      </w:r>
    </w:p>
    <w:p w14:paraId="28413EE1" w14:textId="466F9F79" w:rsidR="00D7473B" w:rsidRDefault="00A579CC" w:rsidP="000E3AE0">
      <w:pPr>
        <w:pStyle w:val="ListBullet"/>
        <w:rPr>
          <w:lang w:val="en-CA"/>
        </w:rPr>
      </w:pPr>
      <w:r>
        <w:rPr>
          <w:lang w:val="en-CA"/>
        </w:rPr>
        <w:t>Built</w:t>
      </w:r>
      <w:r w:rsidR="00D7473B">
        <w:rPr>
          <w:lang w:val="en-CA"/>
        </w:rPr>
        <w:t xml:space="preserve"> </w:t>
      </w:r>
      <w:r w:rsidR="00612F85">
        <w:rPr>
          <w:lang w:val="en-CA"/>
        </w:rPr>
        <w:t>Service</w:t>
      </w:r>
      <w:r w:rsidR="00D7473B">
        <w:rPr>
          <w:lang w:val="en-CA"/>
        </w:rPr>
        <w:t xml:space="preserve"> for </w:t>
      </w:r>
      <w:r w:rsidR="00612F85">
        <w:rPr>
          <w:lang w:val="en-CA"/>
        </w:rPr>
        <w:t>automated</w:t>
      </w:r>
      <w:r w:rsidR="00D7473B">
        <w:rPr>
          <w:lang w:val="en-CA"/>
        </w:rPr>
        <w:t xml:space="preserve"> DB Restores </w:t>
      </w:r>
      <w:r w:rsidR="00A47E75">
        <w:rPr>
          <w:lang w:val="en-CA"/>
        </w:rPr>
        <w:t>across all</w:t>
      </w:r>
      <w:r w:rsidR="00D7473B">
        <w:rPr>
          <w:lang w:val="en-CA"/>
        </w:rPr>
        <w:t xml:space="preserve"> </w:t>
      </w:r>
      <w:r w:rsidR="00A47E75">
        <w:rPr>
          <w:lang w:val="en-CA"/>
        </w:rPr>
        <w:t>non-</w:t>
      </w:r>
      <w:r w:rsidR="00612F85">
        <w:rPr>
          <w:lang w:val="en-CA"/>
        </w:rPr>
        <w:t>prod</w:t>
      </w:r>
      <w:r w:rsidR="00A47E75">
        <w:rPr>
          <w:lang w:val="en-CA"/>
        </w:rPr>
        <w:t xml:space="preserve"> </w:t>
      </w:r>
      <w:r w:rsidR="00D7473B">
        <w:rPr>
          <w:lang w:val="en-CA"/>
        </w:rPr>
        <w:t>environments</w:t>
      </w:r>
      <w:r w:rsidR="00612F85">
        <w:rPr>
          <w:lang w:val="en-CA"/>
        </w:rPr>
        <w:t xml:space="preserve">, </w:t>
      </w:r>
      <w:r w:rsidR="00612F85" w:rsidRPr="00612F85">
        <w:rPr>
          <w:b/>
          <w:bCs/>
          <w:lang w:val="en-CA"/>
        </w:rPr>
        <w:t>saving 40h/week</w:t>
      </w:r>
      <w:r w:rsidR="00612F85">
        <w:rPr>
          <w:lang w:val="en-CA"/>
        </w:rPr>
        <w:t xml:space="preserve"> of work</w:t>
      </w:r>
      <w:r w:rsidR="00D7473B">
        <w:rPr>
          <w:lang w:val="en-CA"/>
        </w:rPr>
        <w:t xml:space="preserve"> </w:t>
      </w:r>
    </w:p>
    <w:p w14:paraId="5BF33534" w14:textId="27CEE711" w:rsidR="00D7473B" w:rsidRP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Designed algorithm for optimizing DB backups by accounting for disc space </w:t>
      </w:r>
      <w:r w:rsidR="00612F85">
        <w:rPr>
          <w:lang w:val="en-CA"/>
        </w:rPr>
        <w:t xml:space="preserve">limits, </w:t>
      </w:r>
      <w:r w:rsidR="00DE4289">
        <w:rPr>
          <w:b/>
          <w:bCs/>
          <w:lang w:val="en-CA"/>
        </w:rPr>
        <w:t>reducing</w:t>
      </w:r>
      <w:r w:rsidR="00612F85" w:rsidRPr="0069091D">
        <w:rPr>
          <w:b/>
          <w:bCs/>
          <w:lang w:val="en-CA"/>
        </w:rPr>
        <w:t xml:space="preserve"> </w:t>
      </w:r>
      <w:r w:rsidR="001A73D6">
        <w:rPr>
          <w:b/>
          <w:bCs/>
          <w:lang w:val="en-CA"/>
        </w:rPr>
        <w:t>memory</w:t>
      </w:r>
      <w:r w:rsidR="00DE4289">
        <w:rPr>
          <w:b/>
          <w:bCs/>
          <w:lang w:val="en-CA"/>
        </w:rPr>
        <w:t xml:space="preserve"> consumption </w:t>
      </w:r>
    </w:p>
    <w:p w14:paraId="5D08DC48" w14:textId="6C6F7305" w:rsidR="00D7473B" w:rsidRDefault="00D7473B" w:rsidP="00D7473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="00C06D6D">
        <w:rPr>
          <w:lang w:val="en-CA"/>
        </w:rPr>
        <w:t>microservice</w:t>
      </w:r>
      <w:r>
        <w:rPr>
          <w:lang w:val="en-CA"/>
        </w:rPr>
        <w:t xml:space="preserve">s </w:t>
      </w:r>
      <w:r w:rsidR="00B07B06">
        <w:rPr>
          <w:lang w:val="en-CA"/>
        </w:rPr>
        <w:t xml:space="preserve">in </w:t>
      </w:r>
      <w:r w:rsidR="00BF2DA1">
        <w:rPr>
          <w:lang w:val="en-CA"/>
        </w:rPr>
        <w:t>R</w:t>
      </w:r>
      <w:r w:rsidR="00B07B06">
        <w:rPr>
          <w:lang w:val="en-CA"/>
        </w:rPr>
        <w:t>eact</w:t>
      </w:r>
      <w:r w:rsidR="00A01DC3">
        <w:rPr>
          <w:lang w:val="en-CA"/>
        </w:rPr>
        <w:t>.js</w:t>
      </w:r>
      <w:r w:rsidR="00C06D6D">
        <w:rPr>
          <w:lang w:val="en-CA"/>
        </w:rPr>
        <w:t xml:space="preserve"> &amp;</w:t>
      </w:r>
      <w:r>
        <w:rPr>
          <w:lang w:val="en-CA"/>
        </w:rPr>
        <w:t xml:space="preserve"> </w:t>
      </w:r>
      <w:r w:rsidR="00BF2DA1" w:rsidRPr="00A469A4">
        <w:rPr>
          <w:b/>
          <w:bCs/>
          <w:lang w:val="en-CA"/>
        </w:rPr>
        <w:t>N</w:t>
      </w:r>
      <w:r w:rsidR="00B07B06" w:rsidRPr="00A469A4">
        <w:rPr>
          <w:b/>
          <w:bCs/>
          <w:lang w:val="en-CA"/>
        </w:rPr>
        <w:t>ode</w:t>
      </w:r>
      <w:r w:rsidR="00A01DC3" w:rsidRPr="00A469A4">
        <w:rPr>
          <w:b/>
          <w:bCs/>
          <w:lang w:val="en-CA"/>
        </w:rPr>
        <w:t>.j</w:t>
      </w:r>
      <w:r w:rsidRPr="00A469A4">
        <w:rPr>
          <w:b/>
          <w:bCs/>
          <w:lang w:val="en-CA"/>
        </w:rPr>
        <w:t>s</w:t>
      </w:r>
      <w:r>
        <w:rPr>
          <w:lang w:val="en-CA"/>
        </w:rPr>
        <w:t xml:space="preserve"> </w:t>
      </w:r>
      <w:r w:rsidR="00E9286F">
        <w:rPr>
          <w:lang w:val="en-CA"/>
        </w:rPr>
        <w:t>for internal data consumption, with an active user base of employees</w:t>
      </w:r>
    </w:p>
    <w:p w14:paraId="65DDC5FF" w14:textId="73A2475F" w:rsidR="00134666" w:rsidRPr="0069091D" w:rsidRDefault="00A579CC" w:rsidP="00134666">
      <w:pPr>
        <w:pStyle w:val="ListBullet"/>
        <w:rPr>
          <w:b/>
          <w:bCs/>
          <w:lang w:val="en-CA"/>
        </w:rPr>
      </w:pPr>
      <w:r>
        <w:rPr>
          <w:lang w:val="en-CA"/>
        </w:rPr>
        <w:t xml:space="preserve">Developed </w:t>
      </w:r>
      <w:r w:rsidR="000A6A00">
        <w:rPr>
          <w:lang w:val="en-CA"/>
        </w:rPr>
        <w:t xml:space="preserve">custom </w:t>
      </w:r>
      <w:r w:rsidR="000A6A00">
        <w:rPr>
          <w:b/>
          <w:bCs/>
          <w:lang w:val="en-CA"/>
        </w:rPr>
        <w:t>Smart Search</w:t>
      </w:r>
      <w:r w:rsidR="000A6A00">
        <w:rPr>
          <w:lang w:val="en-CA"/>
        </w:rPr>
        <w:t xml:space="preserve"> functionality with infinite loading</w:t>
      </w:r>
      <w:r w:rsidR="00612F85">
        <w:rPr>
          <w:lang w:val="en-CA"/>
        </w:rPr>
        <w:t xml:space="preserve">, </w:t>
      </w:r>
      <w:r w:rsidR="0048328A">
        <w:rPr>
          <w:b/>
          <w:bCs/>
          <w:lang w:val="en-CA"/>
        </w:rPr>
        <w:t>virtualizing</w:t>
      </w:r>
      <w:r w:rsidR="00612F85" w:rsidRPr="0069091D">
        <w:rPr>
          <w:b/>
          <w:bCs/>
          <w:lang w:val="en-CA"/>
        </w:rPr>
        <w:t xml:space="preserve"> </w:t>
      </w:r>
      <w:r w:rsidR="00466A08">
        <w:rPr>
          <w:b/>
          <w:bCs/>
          <w:lang w:val="en-CA"/>
        </w:rPr>
        <w:t>10</w:t>
      </w:r>
      <w:r w:rsidR="00612F85" w:rsidRPr="0069091D">
        <w:rPr>
          <w:b/>
          <w:bCs/>
          <w:lang w:val="en-CA"/>
        </w:rPr>
        <w:t xml:space="preserve">,000+ elements </w:t>
      </w:r>
      <w:r w:rsidR="00E71C20">
        <w:rPr>
          <w:b/>
          <w:bCs/>
          <w:lang w:val="en-CA"/>
        </w:rPr>
        <w:t xml:space="preserve">on DOM </w:t>
      </w:r>
      <w:r w:rsidR="00612F85" w:rsidRPr="0069091D">
        <w:rPr>
          <w:b/>
          <w:bCs/>
          <w:lang w:val="en-CA"/>
        </w:rPr>
        <w:t xml:space="preserve">in </w:t>
      </w:r>
      <w:r w:rsidR="0069091D">
        <w:rPr>
          <w:b/>
          <w:bCs/>
          <w:lang w:val="en-CA"/>
        </w:rPr>
        <w:t>.48s</w:t>
      </w:r>
    </w:p>
    <w:p w14:paraId="328C9613" w14:textId="7CBA8C2C" w:rsidR="00A469A4" w:rsidRDefault="00A469A4" w:rsidP="00134666">
      <w:pPr>
        <w:pStyle w:val="ListBullet"/>
        <w:rPr>
          <w:lang w:val="en-CA"/>
        </w:rPr>
      </w:pPr>
      <w:r>
        <w:rPr>
          <w:lang w:val="en-CA"/>
        </w:rPr>
        <w:t xml:space="preserve">Smart Search </w:t>
      </w:r>
      <w:r w:rsidR="00111DA5">
        <w:rPr>
          <w:lang w:val="en-CA"/>
        </w:rPr>
        <w:t xml:space="preserve">function </w:t>
      </w:r>
      <w:r>
        <w:rPr>
          <w:lang w:val="en-CA"/>
        </w:rPr>
        <w:t xml:space="preserve">used to optimize </w:t>
      </w:r>
      <w:r w:rsidR="00B04D36">
        <w:rPr>
          <w:lang w:val="en-CA"/>
        </w:rPr>
        <w:t xml:space="preserve">user </w:t>
      </w:r>
      <w:r>
        <w:rPr>
          <w:lang w:val="en-CA"/>
        </w:rPr>
        <w:t xml:space="preserve">queries, </w:t>
      </w:r>
      <w:r w:rsidR="00A727C0">
        <w:rPr>
          <w:lang w:val="en-CA"/>
        </w:rPr>
        <w:t>leading</w:t>
      </w:r>
      <w:r>
        <w:rPr>
          <w:lang w:val="en-CA"/>
        </w:rPr>
        <w:t xml:space="preserve"> to a reduction of API response time </w:t>
      </w:r>
      <w:r w:rsidR="00DC7BD8">
        <w:rPr>
          <w:lang w:val="en-CA"/>
        </w:rPr>
        <w:t xml:space="preserve">by </w:t>
      </w:r>
      <w:r>
        <w:rPr>
          <w:lang w:val="en-CA"/>
        </w:rPr>
        <w:t xml:space="preserve">70ms </w:t>
      </w:r>
    </w:p>
    <w:p w14:paraId="44C6AB3F" w14:textId="37679439" w:rsidR="00A21B70" w:rsidRPr="00C077E5" w:rsidRDefault="00A21B70" w:rsidP="00C077E5">
      <w:pPr>
        <w:pStyle w:val="Heading2"/>
        <w:spacing w:after="80"/>
        <w:rPr>
          <w:b w:val="0"/>
          <w:bCs/>
          <w:sz w:val="26"/>
          <w:lang w:val="en-CA"/>
        </w:rPr>
      </w:pPr>
      <w:r w:rsidRPr="00C077E5">
        <w:rPr>
          <w:sz w:val="26"/>
          <w:lang w:val="en-CA"/>
        </w:rPr>
        <w:t>Full-Stack Software Engineer</w:t>
      </w:r>
      <w:r w:rsidR="00E661A7">
        <w:rPr>
          <w:sz w:val="26"/>
          <w:lang w:val="en-CA"/>
        </w:rPr>
        <w:t xml:space="preserve"> </w:t>
      </w:r>
      <w:r w:rsidRPr="00C077E5">
        <w:rPr>
          <w:sz w:val="26"/>
          <w:lang w:val="en-CA"/>
        </w:rPr>
        <w:t>|</w:t>
      </w:r>
      <w:r w:rsidR="00E661A7">
        <w:rPr>
          <w:sz w:val="26"/>
          <w:lang w:val="en-CA"/>
        </w:rPr>
        <w:t xml:space="preserve"> </w:t>
      </w:r>
      <w:r w:rsidRPr="00C077E5">
        <w:rPr>
          <w:b w:val="0"/>
          <w:bCs/>
          <w:sz w:val="26"/>
          <w:lang w:val="en-CA"/>
        </w:rPr>
        <w:t>MAnulife</w:t>
      </w:r>
      <w:r w:rsidR="00D721B3">
        <w:rPr>
          <w:b w:val="0"/>
          <w:bCs/>
          <w:sz w:val="26"/>
          <w:lang w:val="en-CA"/>
        </w:rPr>
        <w:t>/ john hancock</w:t>
      </w:r>
      <w:r w:rsidR="00E661A7">
        <w:rPr>
          <w:b w:val="0"/>
          <w:bCs/>
          <w:sz w:val="26"/>
          <w:lang w:val="en-CA"/>
        </w:rPr>
        <w:t xml:space="preserve"> </w:t>
      </w:r>
      <w:r w:rsidR="0069091D">
        <w:rPr>
          <w:b w:val="0"/>
          <w:bCs/>
          <w:sz w:val="26"/>
          <w:lang w:val="en-CA"/>
        </w:rPr>
        <w:t>|</w:t>
      </w:r>
      <w:r w:rsidR="00C077E5" w:rsidRPr="00C077E5">
        <w:rPr>
          <w:b w:val="0"/>
          <w:bCs/>
          <w:sz w:val="26"/>
          <w:lang w:val="en-CA"/>
        </w:rPr>
        <w:t xml:space="preserve">                      </w:t>
      </w:r>
      <w:r w:rsidR="00C077E5">
        <w:rPr>
          <w:b w:val="0"/>
          <w:bCs/>
          <w:sz w:val="26"/>
          <w:lang w:val="en-CA"/>
        </w:rPr>
        <w:t xml:space="preserve"> </w:t>
      </w:r>
      <w:r w:rsidR="00E76BB4">
        <w:rPr>
          <w:b w:val="0"/>
          <w:bCs/>
          <w:sz w:val="26"/>
          <w:lang w:val="en-CA"/>
        </w:rPr>
        <w:t>08/</w:t>
      </w:r>
      <w:r w:rsidR="00C077E5" w:rsidRPr="00C077E5">
        <w:rPr>
          <w:b w:val="0"/>
          <w:bCs/>
          <w:sz w:val="26"/>
          <w:lang w:val="en-CA"/>
        </w:rPr>
        <w:t>2019-</w:t>
      </w:r>
      <w:r w:rsidR="00E76BB4">
        <w:rPr>
          <w:b w:val="0"/>
          <w:bCs/>
          <w:sz w:val="26"/>
          <w:lang w:val="en-CA"/>
        </w:rPr>
        <w:t>02/</w:t>
      </w:r>
      <w:r w:rsidR="00C077E5" w:rsidRPr="00C077E5">
        <w:rPr>
          <w:b w:val="0"/>
          <w:bCs/>
          <w:sz w:val="26"/>
          <w:lang w:val="en-CA"/>
        </w:rPr>
        <w:t>2020</w:t>
      </w:r>
      <w:r w:rsidR="00C077E5" w:rsidRPr="00C077E5">
        <w:rPr>
          <w:b w:val="0"/>
          <w:bCs/>
          <w:sz w:val="23"/>
          <w:szCs w:val="23"/>
          <w:lang w:val="en-CA"/>
        </w:rPr>
        <w:t xml:space="preserve"> </w:t>
      </w:r>
      <w:r w:rsidR="00C077E5" w:rsidRPr="00C077E5">
        <w:rPr>
          <w:b w:val="0"/>
          <w:bCs/>
          <w:sz w:val="26"/>
          <w:lang w:val="en-CA"/>
        </w:rPr>
        <w:t xml:space="preserve">  </w:t>
      </w:r>
    </w:p>
    <w:p w14:paraId="75ED5D40" w14:textId="77777777" w:rsidR="000B73FB" w:rsidRDefault="000B73FB" w:rsidP="000B73FB">
      <w:pPr>
        <w:pStyle w:val="ListBullet"/>
        <w:rPr>
          <w:lang w:val="en-CA"/>
        </w:rPr>
      </w:pPr>
      <w:r w:rsidRPr="0036165D">
        <w:rPr>
          <w:lang w:val="en-CA"/>
        </w:rPr>
        <w:t xml:space="preserve">Shipped two full-stack web </w:t>
      </w:r>
      <w:r>
        <w:rPr>
          <w:lang w:val="en-CA"/>
        </w:rPr>
        <w:t>applications</w:t>
      </w:r>
      <w:r w:rsidRPr="0036165D">
        <w:rPr>
          <w:lang w:val="en-CA"/>
        </w:rPr>
        <w:t xml:space="preserve"> using </w:t>
      </w:r>
      <w:r>
        <w:rPr>
          <w:b/>
          <w:lang w:val="en-CA"/>
        </w:rPr>
        <w:t>R</w:t>
      </w:r>
      <w:r w:rsidRPr="0036165D">
        <w:rPr>
          <w:b/>
          <w:lang w:val="en-CA"/>
        </w:rPr>
        <w:t>eact</w:t>
      </w:r>
      <w:r>
        <w:rPr>
          <w:b/>
          <w:lang w:val="en-CA"/>
        </w:rPr>
        <w:t>.js</w:t>
      </w:r>
      <w:r w:rsidRPr="0036165D">
        <w:rPr>
          <w:lang w:val="en-CA"/>
        </w:rPr>
        <w:t xml:space="preserve">, </w:t>
      </w:r>
      <w:r>
        <w:rPr>
          <w:b/>
          <w:lang w:val="en-CA"/>
        </w:rPr>
        <w:t>E</w:t>
      </w:r>
      <w:r w:rsidRPr="0036165D">
        <w:rPr>
          <w:b/>
          <w:lang w:val="en-CA"/>
        </w:rPr>
        <w:t>xpress</w:t>
      </w:r>
      <w:r>
        <w:rPr>
          <w:b/>
          <w:lang w:val="en-CA"/>
        </w:rPr>
        <w:t>.js</w:t>
      </w:r>
      <w:r>
        <w:rPr>
          <w:lang w:val="en-CA"/>
        </w:rPr>
        <w:t>,</w:t>
      </w:r>
      <w:r w:rsidRPr="0036165D">
        <w:rPr>
          <w:lang w:val="en-CA"/>
        </w:rPr>
        <w:t xml:space="preserve"> </w:t>
      </w:r>
      <w:r>
        <w:rPr>
          <w:b/>
          <w:lang w:val="en-CA"/>
        </w:rPr>
        <w:t>N</w:t>
      </w:r>
      <w:r w:rsidRPr="0036165D">
        <w:rPr>
          <w:b/>
          <w:lang w:val="en-CA"/>
        </w:rPr>
        <w:t>ode</w:t>
      </w:r>
      <w:r>
        <w:rPr>
          <w:b/>
          <w:lang w:val="en-CA"/>
        </w:rPr>
        <w:t xml:space="preserve">.js, </w:t>
      </w:r>
      <w:r w:rsidRPr="00C32247">
        <w:rPr>
          <w:lang w:val="en-CA"/>
        </w:rPr>
        <w:t>and hosted on</w:t>
      </w:r>
      <w:r>
        <w:rPr>
          <w:b/>
          <w:lang w:val="en-CA"/>
        </w:rPr>
        <w:t xml:space="preserve"> Azure </w:t>
      </w:r>
      <w:r>
        <w:rPr>
          <w:lang w:val="en-CA"/>
        </w:rPr>
        <w:t xml:space="preserve"> </w:t>
      </w:r>
    </w:p>
    <w:p w14:paraId="2E1F46AE" w14:textId="5E4E8C26" w:rsid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Responsible for </w:t>
      </w:r>
      <w:r w:rsidR="00C81924">
        <w:rPr>
          <w:lang w:val="en-CA"/>
        </w:rPr>
        <w:t>5</w:t>
      </w:r>
      <w:r>
        <w:rPr>
          <w:lang w:val="en-CA"/>
        </w:rPr>
        <w:t xml:space="preserve">,000 employee records, with </w:t>
      </w:r>
      <w:r w:rsidRPr="0069091D">
        <w:rPr>
          <w:b/>
          <w:bCs/>
          <w:lang w:val="en-CA"/>
        </w:rPr>
        <w:t>120,000+ data points</w:t>
      </w:r>
      <w:r>
        <w:rPr>
          <w:lang w:val="en-CA"/>
        </w:rPr>
        <w:t xml:space="preserve"> to produce internal Social Networking app</w:t>
      </w:r>
    </w:p>
    <w:p w14:paraId="00E74061" w14:textId="77777777" w:rsidR="000B73FB" w:rsidRPr="00741B68" w:rsidRDefault="000B73FB" w:rsidP="000B73FB">
      <w:pPr>
        <w:pStyle w:val="ListBullet"/>
        <w:spacing w:after="202"/>
        <w:rPr>
          <w:lang w:val="en-CA"/>
        </w:rPr>
      </w:pPr>
      <w:r>
        <w:rPr>
          <w:lang w:val="en-CA"/>
        </w:rPr>
        <w:t>Designed</w:t>
      </w:r>
      <w:r w:rsidRPr="0036165D">
        <w:rPr>
          <w:lang w:val="en-CA"/>
        </w:rPr>
        <w:t xml:space="preserve"> </w:t>
      </w:r>
      <w:r>
        <w:rPr>
          <w:lang w:val="en-CA"/>
        </w:rPr>
        <w:t xml:space="preserve">2NF normalized </w:t>
      </w:r>
      <w:r w:rsidRPr="0036165D">
        <w:rPr>
          <w:lang w:val="en-CA"/>
        </w:rPr>
        <w:t>database schema</w:t>
      </w:r>
      <w:r>
        <w:rPr>
          <w:lang w:val="en-CA"/>
        </w:rPr>
        <w:t xml:space="preserve"> &amp; </w:t>
      </w:r>
      <w:r w:rsidRPr="0036165D">
        <w:rPr>
          <w:lang w:val="en-CA"/>
        </w:rPr>
        <w:t xml:space="preserve">launched </w:t>
      </w:r>
      <w:r>
        <w:rPr>
          <w:lang w:val="en-CA"/>
        </w:rPr>
        <w:t>DB on</w:t>
      </w:r>
      <w:r w:rsidRPr="0036165D">
        <w:rPr>
          <w:lang w:val="en-CA"/>
        </w:rPr>
        <w:t xml:space="preserve"> Azure</w:t>
      </w:r>
      <w:r>
        <w:rPr>
          <w:lang w:val="en-CA"/>
        </w:rPr>
        <w:t xml:space="preserve">, reducing on-premises costs by </w:t>
      </w:r>
      <w:r w:rsidRPr="0069091D">
        <w:rPr>
          <w:b/>
          <w:bCs/>
          <w:lang w:val="en-CA"/>
        </w:rPr>
        <w:t>$25,000/yr</w:t>
      </w:r>
    </w:p>
    <w:p w14:paraId="429D816F" w14:textId="77777777" w:rsidR="000B73FB" w:rsidRPr="0069091D" w:rsidRDefault="000B73FB" w:rsidP="000B73FB">
      <w:pPr>
        <w:pStyle w:val="ListBullet"/>
        <w:rPr>
          <w:lang w:val="en-CA"/>
        </w:rPr>
      </w:pPr>
      <w:r>
        <w:rPr>
          <w:lang w:val="en-CA"/>
        </w:rPr>
        <w:t>Released</w:t>
      </w:r>
      <w:r w:rsidRPr="0036165D">
        <w:rPr>
          <w:lang w:val="en-CA"/>
        </w:rPr>
        <w:t xml:space="preserve"> </w:t>
      </w:r>
      <w:r>
        <w:rPr>
          <w:lang w:val="en-CA"/>
        </w:rPr>
        <w:t>S</w:t>
      </w:r>
      <w:r w:rsidRPr="0036165D">
        <w:rPr>
          <w:lang w:val="en-CA"/>
        </w:rPr>
        <w:t xml:space="preserve">ocial </w:t>
      </w:r>
      <w:r>
        <w:rPr>
          <w:lang w:val="en-CA"/>
        </w:rPr>
        <w:t>N</w:t>
      </w:r>
      <w:r w:rsidRPr="0036165D">
        <w:rPr>
          <w:lang w:val="en-CA"/>
        </w:rPr>
        <w:t xml:space="preserve">etworking </w:t>
      </w:r>
      <w:r>
        <w:rPr>
          <w:lang w:val="en-CA"/>
        </w:rPr>
        <w:t xml:space="preserve">Skills web app resulting in a </w:t>
      </w:r>
      <w:r w:rsidRPr="002424BE">
        <w:rPr>
          <w:b/>
          <w:bCs/>
          <w:lang w:val="en-CA"/>
        </w:rPr>
        <w:t>40%</w:t>
      </w:r>
      <w:r w:rsidRPr="0036165D">
        <w:rPr>
          <w:lang w:val="en-CA"/>
        </w:rPr>
        <w:t xml:space="preserve"> increase in </w:t>
      </w:r>
      <w:r w:rsidRPr="002424BE">
        <w:rPr>
          <w:b/>
          <w:bCs/>
          <w:lang w:val="en-CA"/>
        </w:rPr>
        <w:t>employee engagement</w:t>
      </w:r>
      <w:r w:rsidRPr="0036165D">
        <w:rPr>
          <w:lang w:val="en-CA"/>
        </w:rPr>
        <w:t xml:space="preserve"> </w:t>
      </w:r>
      <w:r w:rsidRPr="0069091D">
        <w:rPr>
          <w:b/>
          <w:bCs/>
          <w:lang w:val="en-CA"/>
        </w:rPr>
        <w:t xml:space="preserve">&amp; </w:t>
      </w:r>
      <w:r>
        <w:rPr>
          <w:b/>
          <w:bCs/>
          <w:lang w:val="en-CA"/>
        </w:rPr>
        <w:t xml:space="preserve">satisfaction </w:t>
      </w:r>
    </w:p>
    <w:p w14:paraId="2F7B6202" w14:textId="77777777" w:rsidR="000B73FB" w:rsidRPr="00F13D06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Developed Responsive Web App </w:t>
      </w:r>
      <w:proofErr w:type="gramStart"/>
      <w:r>
        <w:rPr>
          <w:lang w:val="en-CA"/>
        </w:rPr>
        <w:t>utilizing</w:t>
      </w:r>
      <w:proofErr w:type="gramEnd"/>
      <w:r>
        <w:rPr>
          <w:lang w:val="en-CA"/>
        </w:rPr>
        <w:t xml:space="preserve"> </w:t>
      </w:r>
      <w:r w:rsidRPr="00A8016B">
        <w:rPr>
          <w:b/>
          <w:bCs/>
          <w:lang w:val="en-CA"/>
        </w:rPr>
        <w:t>React-Virtualized</w:t>
      </w:r>
      <w:r>
        <w:rPr>
          <w:lang w:val="en-CA"/>
        </w:rPr>
        <w:t xml:space="preserve"> Functional Components, </w:t>
      </w:r>
      <w:r w:rsidRPr="00DB481E">
        <w:rPr>
          <w:b/>
          <w:bCs/>
          <w:lang w:val="en-CA"/>
        </w:rPr>
        <w:t>Hooks</w:t>
      </w:r>
      <w:r>
        <w:rPr>
          <w:b/>
          <w:bCs/>
          <w:lang w:val="en-CA"/>
        </w:rPr>
        <w:t xml:space="preserve"> </w:t>
      </w:r>
      <w:r w:rsidRPr="00DB481E">
        <w:rPr>
          <w:b/>
          <w:bCs/>
          <w:lang w:val="en-CA"/>
        </w:rPr>
        <w:t>Context</w:t>
      </w:r>
      <w:r>
        <w:rPr>
          <w:lang w:val="en-CA"/>
        </w:rPr>
        <w:t xml:space="preserve"> API</w:t>
      </w:r>
    </w:p>
    <w:p w14:paraId="60FA1B12" w14:textId="5A8B82C5" w:rsidR="000B73FB" w:rsidRPr="000B73FB" w:rsidRDefault="000B73FB" w:rsidP="000B73FB">
      <w:pPr>
        <w:pStyle w:val="ListBullet"/>
        <w:rPr>
          <w:lang w:val="en-CA"/>
        </w:rPr>
      </w:pPr>
      <w:r>
        <w:rPr>
          <w:lang w:val="en-CA"/>
        </w:rPr>
        <w:t xml:space="preserve">Built </w:t>
      </w:r>
      <w:r w:rsidRPr="00D378F0">
        <w:rPr>
          <w:b/>
          <w:bCs/>
          <w:lang w:val="en-CA"/>
        </w:rPr>
        <w:t>REST API</w:t>
      </w:r>
      <w:r w:rsidRPr="00F93DC2">
        <w:rPr>
          <w:lang w:val="en-CA"/>
        </w:rPr>
        <w:t xml:space="preserve"> </w:t>
      </w:r>
      <w:r>
        <w:rPr>
          <w:lang w:val="en-CA"/>
        </w:rPr>
        <w:t xml:space="preserve">Endpoints utilizing Express.js, with </w:t>
      </w:r>
      <w:r w:rsidRPr="00F800C3">
        <w:rPr>
          <w:b/>
          <w:bCs/>
          <w:lang w:val="en-CA"/>
        </w:rPr>
        <w:t xml:space="preserve">Access tokens </w:t>
      </w:r>
      <w:r>
        <w:rPr>
          <w:lang w:val="en-CA"/>
        </w:rPr>
        <w:t>in API headers, API response time 200ms</w:t>
      </w:r>
    </w:p>
    <w:p w14:paraId="20AD7B52" w14:textId="77777777" w:rsidR="00B46223" w:rsidRPr="0036165D" w:rsidRDefault="00597D36" w:rsidP="00CE767D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 w:rsidRPr="0036165D">
        <w:rPr>
          <w:b/>
          <w:sz w:val="28"/>
          <w:szCs w:val="28"/>
          <w:lang w:val="en-CA"/>
        </w:rPr>
        <w:t>Projects</w:t>
      </w:r>
    </w:p>
    <w:p w14:paraId="5AEFCCFB" w14:textId="77777777" w:rsidR="009E6BD0" w:rsidRPr="009E6BD0" w:rsidRDefault="009E6BD0" w:rsidP="009E6BD0">
      <w:pPr>
        <w:pStyle w:val="ListBullet"/>
        <w:numPr>
          <w:ilvl w:val="0"/>
          <w:numId w:val="0"/>
        </w:numPr>
        <w:rPr>
          <w:sz w:val="4"/>
          <w:szCs w:val="4"/>
          <w:lang w:val="en-CA"/>
        </w:rPr>
      </w:pPr>
    </w:p>
    <w:p w14:paraId="7F645225" w14:textId="1AF0E5A6" w:rsidR="00E0377F" w:rsidRPr="00A50899" w:rsidRDefault="005757B0" w:rsidP="00E0377F">
      <w:pPr>
        <w:pStyle w:val="ListBullet"/>
        <w:numPr>
          <w:ilvl w:val="0"/>
          <w:numId w:val="0"/>
        </w:numPr>
        <w:ind w:left="216" w:hanging="216"/>
        <w:rPr>
          <w:rFonts w:asciiTheme="majorHAnsi" w:hAnsiTheme="majorHAnsi"/>
          <w:b/>
          <w:bCs/>
          <w:color w:val="000000" w:themeColor="text1"/>
          <w:sz w:val="24"/>
          <w:szCs w:val="24"/>
          <w:lang w:val="en-CA"/>
        </w:rPr>
      </w:pPr>
      <w:hyperlink r:id="rId16" w:history="1"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 xml:space="preserve">Booking Payments </w:t>
        </w:r>
        <w:r w:rsidR="001B37A8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Application (</w:t>
        </w:r>
        <w:r w:rsidR="00E0377F" w:rsidRPr="00A50899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  <w:u w:val="none"/>
            <w:lang w:val="en-CA"/>
          </w:rPr>
          <w:t>Node.js, Passport.js, AWS EC2)</w:t>
        </w:r>
      </w:hyperlink>
    </w:p>
    <w:p w14:paraId="6DB68712" w14:textId="539C2DED" w:rsidR="000D66E4" w:rsidRPr="000D66E4" w:rsidRDefault="00E0377F" w:rsidP="000D66E4">
      <w:pPr>
        <w:pStyle w:val="ListBullet"/>
        <w:rPr>
          <w:lang w:val="en-CA"/>
        </w:rPr>
      </w:pPr>
      <w:r>
        <w:rPr>
          <w:lang w:val="en-CA"/>
        </w:rPr>
        <w:t>Architected</w:t>
      </w:r>
      <w:r w:rsidR="007479D2">
        <w:rPr>
          <w:lang w:val="en-CA"/>
        </w:rPr>
        <w:t xml:space="preserve"> </w:t>
      </w:r>
      <w:r>
        <w:rPr>
          <w:lang w:val="en-CA"/>
        </w:rPr>
        <w:t xml:space="preserve">and </w:t>
      </w:r>
      <w:r w:rsidR="007479D2">
        <w:rPr>
          <w:lang w:val="en-CA"/>
        </w:rPr>
        <w:t xml:space="preserve">built web app for service-oriented small businesses to use QR codes </w:t>
      </w:r>
      <w:r w:rsidR="001B37A8">
        <w:rPr>
          <w:lang w:val="en-CA"/>
        </w:rPr>
        <w:t xml:space="preserve">to </w:t>
      </w:r>
      <w:r w:rsidR="007479D2">
        <w:rPr>
          <w:lang w:val="en-CA"/>
        </w:rPr>
        <w:t>allow customers to</w:t>
      </w:r>
      <w:r w:rsidR="00D20446">
        <w:rPr>
          <w:lang w:val="en-CA"/>
        </w:rPr>
        <w:t xml:space="preserve"> view menus</w:t>
      </w:r>
      <w:r w:rsidR="007479D2">
        <w:rPr>
          <w:lang w:val="en-CA"/>
        </w:rPr>
        <w:t xml:space="preserve">, </w:t>
      </w:r>
      <w:r w:rsidR="001B37A8">
        <w:rPr>
          <w:lang w:val="en-CA"/>
        </w:rPr>
        <w:t>with</w:t>
      </w:r>
      <w:r w:rsidR="007479D2">
        <w:rPr>
          <w:lang w:val="en-CA"/>
        </w:rPr>
        <w:t xml:space="preserve"> integrated payment utilizing </w:t>
      </w:r>
      <w:r w:rsidR="007479D2" w:rsidRPr="001B37A8">
        <w:rPr>
          <w:b/>
          <w:bCs/>
          <w:lang w:val="en-CA"/>
        </w:rPr>
        <w:t>Stripe API</w:t>
      </w:r>
      <w:r w:rsidR="007479D2">
        <w:rPr>
          <w:lang w:val="en-CA"/>
        </w:rPr>
        <w:t xml:space="preserve">. </w:t>
      </w:r>
      <w:r w:rsidR="00161B14">
        <w:rPr>
          <w:lang w:val="en-CA"/>
        </w:rPr>
        <w:t xml:space="preserve"> App &amp; </w:t>
      </w:r>
      <w:r w:rsidR="00161B14" w:rsidRPr="00161B14">
        <w:rPr>
          <w:lang w:val="en-CA"/>
        </w:rPr>
        <w:t>MongoDB</w:t>
      </w:r>
      <w:r w:rsidR="00161B14">
        <w:rPr>
          <w:lang w:val="en-CA"/>
        </w:rPr>
        <w:t xml:space="preserve"> Deployed on </w:t>
      </w:r>
      <w:r w:rsidR="007479D2" w:rsidRPr="001B37A8">
        <w:rPr>
          <w:b/>
          <w:bCs/>
          <w:lang w:val="en-CA"/>
        </w:rPr>
        <w:t xml:space="preserve">AWS </w:t>
      </w:r>
      <w:r w:rsidR="00F412E6">
        <w:rPr>
          <w:b/>
          <w:bCs/>
          <w:lang w:val="en-CA"/>
        </w:rPr>
        <w:t xml:space="preserve">T2 </w:t>
      </w:r>
      <w:r w:rsidR="007479D2" w:rsidRPr="001B37A8">
        <w:rPr>
          <w:b/>
          <w:bCs/>
          <w:lang w:val="en-CA"/>
        </w:rPr>
        <w:t>EC2</w:t>
      </w:r>
      <w:r w:rsidR="007479D2">
        <w:rPr>
          <w:lang w:val="en-CA"/>
        </w:rPr>
        <w:t xml:space="preserve"> instances</w:t>
      </w:r>
      <w:r w:rsidR="00161B14">
        <w:rPr>
          <w:lang w:val="en-CA"/>
        </w:rPr>
        <w:t>.</w:t>
      </w:r>
      <w:r w:rsidR="00416573">
        <w:rPr>
          <w:lang w:val="en-CA"/>
        </w:rPr>
        <w:t xml:space="preserve">         </w:t>
      </w:r>
    </w:p>
    <w:p w14:paraId="05EB214D" w14:textId="0B7260A0" w:rsidR="000D66E4" w:rsidRPr="0036165D" w:rsidRDefault="000D66E4" w:rsidP="000D66E4">
      <w:pPr>
        <w:pStyle w:val="Title"/>
        <w:pBdr>
          <w:bottom w:val="single" w:sz="12" w:space="1" w:color="39A5B7" w:themeColor="accent1"/>
        </w:pBdr>
        <w:spacing w:after="0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Education</w:t>
      </w:r>
    </w:p>
    <w:p w14:paraId="62D0F8F1" w14:textId="1FB2F513" w:rsidR="000D66E4" w:rsidRPr="00416573" w:rsidRDefault="000D66E4" w:rsidP="000D66E4">
      <w:pPr>
        <w:pStyle w:val="ListBullet"/>
        <w:numPr>
          <w:ilvl w:val="0"/>
          <w:numId w:val="0"/>
        </w:numPr>
        <w:ind w:left="113" w:hanging="113"/>
        <w:rPr>
          <w:lang w:val="en-CA"/>
        </w:rPr>
      </w:pPr>
      <w:r w:rsidRPr="000D66E4">
        <w:rPr>
          <w:b/>
          <w:bCs/>
          <w:sz w:val="26"/>
          <w:lang w:val="en-CA"/>
        </w:rPr>
        <w:t>University Of Waterloo</w:t>
      </w:r>
      <w:r>
        <w:rPr>
          <w:b/>
          <w:bCs/>
          <w:sz w:val="26"/>
          <w:lang w:val="en-CA"/>
        </w:rPr>
        <w:t xml:space="preserve"> | </w:t>
      </w:r>
      <w:r>
        <w:rPr>
          <w:sz w:val="26"/>
          <w:lang w:val="en-CA"/>
        </w:rPr>
        <w:t xml:space="preserve">Management </w:t>
      </w:r>
      <w:r w:rsidR="0094495F">
        <w:rPr>
          <w:sz w:val="26"/>
          <w:lang w:val="en-CA"/>
        </w:rPr>
        <w:t>Engineering</w:t>
      </w:r>
      <w:r w:rsidR="004464F2">
        <w:rPr>
          <w:sz w:val="26"/>
          <w:lang w:val="en-CA"/>
        </w:rPr>
        <w:t>-</w:t>
      </w:r>
      <w:r w:rsidR="00F5297C">
        <w:rPr>
          <w:sz w:val="26"/>
          <w:lang w:val="en-CA"/>
        </w:rPr>
        <w:t xml:space="preserve">Computing Specialty | </w:t>
      </w:r>
      <w:r>
        <w:rPr>
          <w:sz w:val="26"/>
          <w:lang w:val="en-CA"/>
        </w:rPr>
        <w:t>Honours</w:t>
      </w:r>
      <w:r w:rsidR="004464F2">
        <w:rPr>
          <w:sz w:val="26"/>
          <w:lang w:val="en-CA"/>
        </w:rPr>
        <w:t>-</w:t>
      </w:r>
      <w:r w:rsidR="003F2F68">
        <w:rPr>
          <w:sz w:val="26"/>
          <w:lang w:val="en-CA"/>
        </w:rPr>
        <w:t>Co-op</w:t>
      </w:r>
      <w:r w:rsidR="008C165A">
        <w:rPr>
          <w:sz w:val="26"/>
          <w:lang w:val="en-CA"/>
        </w:rPr>
        <w:tab/>
      </w:r>
    </w:p>
    <w:sectPr w:rsidR="000D66E4" w:rsidRPr="00416573" w:rsidSect="00992A89">
      <w:footerReference w:type="default" r:id="rId17"/>
      <w:pgSz w:w="12240" w:h="15840"/>
      <w:pgMar w:top="454" w:right="357" w:bottom="799" w:left="357" w:header="0" w:footer="0" w:gutter="357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0DED7" w14:textId="77777777" w:rsidR="005757B0" w:rsidRDefault="005757B0">
      <w:pPr>
        <w:spacing w:after="0"/>
      </w:pPr>
      <w:r>
        <w:separator/>
      </w:r>
    </w:p>
  </w:endnote>
  <w:endnote w:type="continuationSeparator" w:id="0">
    <w:p w14:paraId="74501EBD" w14:textId="77777777" w:rsidR="005757B0" w:rsidRDefault="005757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Yu Gothic"/>
    <w:panose1 w:val="020B0604020202020204"/>
    <w:charset w:val="80"/>
    <w:family w:val="roman"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A0BC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C402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FAC47" w14:textId="77777777" w:rsidR="005757B0" w:rsidRDefault="005757B0">
      <w:pPr>
        <w:spacing w:after="0"/>
      </w:pPr>
      <w:r>
        <w:separator/>
      </w:r>
    </w:p>
  </w:footnote>
  <w:footnote w:type="continuationSeparator" w:id="0">
    <w:p w14:paraId="0DE6D727" w14:textId="77777777" w:rsidR="005757B0" w:rsidRDefault="005757B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FE06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13197B"/>
    <w:multiLevelType w:val="multilevel"/>
    <w:tmpl w:val="71C8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AD0"/>
    <w:multiLevelType w:val="multilevel"/>
    <w:tmpl w:val="3502E246"/>
    <w:lvl w:ilvl="0">
      <w:start w:val="1"/>
      <w:numFmt w:val="bullet"/>
      <w:pStyle w:val="ListBullet"/>
      <w:lvlText w:val="·"/>
      <w:lvlJc w:val="left"/>
      <w:pPr>
        <w:ind w:left="113" w:hanging="113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0ED95DD9"/>
    <w:multiLevelType w:val="hybridMultilevel"/>
    <w:tmpl w:val="6CD210A0"/>
    <w:lvl w:ilvl="0" w:tplc="915E68C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92437"/>
    <w:multiLevelType w:val="hybridMultilevel"/>
    <w:tmpl w:val="CA500614"/>
    <w:lvl w:ilvl="0" w:tplc="43FC964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22221"/>
    <w:multiLevelType w:val="hybridMultilevel"/>
    <w:tmpl w:val="212C04AC"/>
    <w:lvl w:ilvl="0" w:tplc="A18038B8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C00000"/>
        <w:sz w:val="13"/>
        <w:szCs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B373D"/>
    <w:multiLevelType w:val="multilevel"/>
    <w:tmpl w:val="9B08123E"/>
    <w:lvl w:ilvl="0">
      <w:start w:val="1"/>
      <w:numFmt w:val="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  <w:color w:val="C00000"/>
        <w:sz w:val="21"/>
        <w:szCs w:val="21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7" w15:restartNumberingAfterBreak="0">
    <w:nsid w:val="46DE7DBE"/>
    <w:multiLevelType w:val="multilevel"/>
    <w:tmpl w:val="6D3C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9" w15:restartNumberingAfterBreak="0">
    <w:nsid w:val="791E4297"/>
    <w:multiLevelType w:val="hybridMultilevel"/>
    <w:tmpl w:val="EAD20F80"/>
    <w:lvl w:ilvl="0" w:tplc="91D64A7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223"/>
    <w:rsid w:val="0000530C"/>
    <w:rsid w:val="00010A4C"/>
    <w:rsid w:val="000159A0"/>
    <w:rsid w:val="00016ABA"/>
    <w:rsid w:val="00022CC9"/>
    <w:rsid w:val="000242E4"/>
    <w:rsid w:val="00031ECE"/>
    <w:rsid w:val="000352F6"/>
    <w:rsid w:val="0004180A"/>
    <w:rsid w:val="000449ED"/>
    <w:rsid w:val="000605AD"/>
    <w:rsid w:val="00061A56"/>
    <w:rsid w:val="00062974"/>
    <w:rsid w:val="00071644"/>
    <w:rsid w:val="00074326"/>
    <w:rsid w:val="00074FAC"/>
    <w:rsid w:val="000A2248"/>
    <w:rsid w:val="000A2C09"/>
    <w:rsid w:val="000A4F59"/>
    <w:rsid w:val="000A6A00"/>
    <w:rsid w:val="000A79DD"/>
    <w:rsid w:val="000A7D9A"/>
    <w:rsid w:val="000B1168"/>
    <w:rsid w:val="000B152E"/>
    <w:rsid w:val="000B42CF"/>
    <w:rsid w:val="000B53F9"/>
    <w:rsid w:val="000B73FB"/>
    <w:rsid w:val="000D2573"/>
    <w:rsid w:val="000D4D2D"/>
    <w:rsid w:val="000D66E4"/>
    <w:rsid w:val="000E11BC"/>
    <w:rsid w:val="000E1AB4"/>
    <w:rsid w:val="000E3AE0"/>
    <w:rsid w:val="000E4B53"/>
    <w:rsid w:val="000F1F13"/>
    <w:rsid w:val="000F212E"/>
    <w:rsid w:val="000F2965"/>
    <w:rsid w:val="001007B5"/>
    <w:rsid w:val="00103114"/>
    <w:rsid w:val="001052B9"/>
    <w:rsid w:val="00105B9D"/>
    <w:rsid w:val="0010646B"/>
    <w:rsid w:val="00107C09"/>
    <w:rsid w:val="00110408"/>
    <w:rsid w:val="00111D52"/>
    <w:rsid w:val="00111DA5"/>
    <w:rsid w:val="00115F76"/>
    <w:rsid w:val="0013079A"/>
    <w:rsid w:val="001331BD"/>
    <w:rsid w:val="00134666"/>
    <w:rsid w:val="00135194"/>
    <w:rsid w:val="001376CB"/>
    <w:rsid w:val="0013792E"/>
    <w:rsid w:val="00140935"/>
    <w:rsid w:val="00141A4C"/>
    <w:rsid w:val="00145D73"/>
    <w:rsid w:val="00145F7B"/>
    <w:rsid w:val="001550D3"/>
    <w:rsid w:val="00156569"/>
    <w:rsid w:val="00161B14"/>
    <w:rsid w:val="00176A8E"/>
    <w:rsid w:val="00177C21"/>
    <w:rsid w:val="00177D88"/>
    <w:rsid w:val="001836A8"/>
    <w:rsid w:val="00185D53"/>
    <w:rsid w:val="00191C7B"/>
    <w:rsid w:val="001A338E"/>
    <w:rsid w:val="001A3D6A"/>
    <w:rsid w:val="001A5E56"/>
    <w:rsid w:val="001A73D6"/>
    <w:rsid w:val="001A784E"/>
    <w:rsid w:val="001B1CCF"/>
    <w:rsid w:val="001B29CF"/>
    <w:rsid w:val="001B37A8"/>
    <w:rsid w:val="001B40AC"/>
    <w:rsid w:val="001C1688"/>
    <w:rsid w:val="001C71AD"/>
    <w:rsid w:val="001C7884"/>
    <w:rsid w:val="001D105E"/>
    <w:rsid w:val="001D17AB"/>
    <w:rsid w:val="001D1F4F"/>
    <w:rsid w:val="001D7993"/>
    <w:rsid w:val="001E22BA"/>
    <w:rsid w:val="001F2138"/>
    <w:rsid w:val="001F59DB"/>
    <w:rsid w:val="0020010E"/>
    <w:rsid w:val="002046C6"/>
    <w:rsid w:val="0020508C"/>
    <w:rsid w:val="00207B11"/>
    <w:rsid w:val="00213A88"/>
    <w:rsid w:val="00216E31"/>
    <w:rsid w:val="00221D15"/>
    <w:rsid w:val="00222AAA"/>
    <w:rsid w:val="0022504C"/>
    <w:rsid w:val="002424BE"/>
    <w:rsid w:val="00243D26"/>
    <w:rsid w:val="00245A99"/>
    <w:rsid w:val="00256A21"/>
    <w:rsid w:val="002672DC"/>
    <w:rsid w:val="002747F7"/>
    <w:rsid w:val="0028220F"/>
    <w:rsid w:val="002A4264"/>
    <w:rsid w:val="002B7B81"/>
    <w:rsid w:val="002C2BE0"/>
    <w:rsid w:val="002C44D9"/>
    <w:rsid w:val="002C47D0"/>
    <w:rsid w:val="002D298C"/>
    <w:rsid w:val="002E2599"/>
    <w:rsid w:val="002E6A5D"/>
    <w:rsid w:val="002E6FBF"/>
    <w:rsid w:val="002F1223"/>
    <w:rsid w:val="002F5D9A"/>
    <w:rsid w:val="00306362"/>
    <w:rsid w:val="00314295"/>
    <w:rsid w:val="00315283"/>
    <w:rsid w:val="0032326E"/>
    <w:rsid w:val="00324ECC"/>
    <w:rsid w:val="00327CFE"/>
    <w:rsid w:val="003436D9"/>
    <w:rsid w:val="00356C14"/>
    <w:rsid w:val="0036147C"/>
    <w:rsid w:val="0036165D"/>
    <w:rsid w:val="00372D95"/>
    <w:rsid w:val="00373FEA"/>
    <w:rsid w:val="00374872"/>
    <w:rsid w:val="0038236E"/>
    <w:rsid w:val="00383F50"/>
    <w:rsid w:val="003860D9"/>
    <w:rsid w:val="003911B9"/>
    <w:rsid w:val="003969A1"/>
    <w:rsid w:val="003A69F2"/>
    <w:rsid w:val="003B07B4"/>
    <w:rsid w:val="003C4B97"/>
    <w:rsid w:val="003D2F8C"/>
    <w:rsid w:val="003D34EF"/>
    <w:rsid w:val="003D4338"/>
    <w:rsid w:val="003D45DB"/>
    <w:rsid w:val="003D60FD"/>
    <w:rsid w:val="003E3728"/>
    <w:rsid w:val="003E6432"/>
    <w:rsid w:val="003E67BE"/>
    <w:rsid w:val="003F1F81"/>
    <w:rsid w:val="003F29E8"/>
    <w:rsid w:val="003F2F68"/>
    <w:rsid w:val="003F7643"/>
    <w:rsid w:val="00411D75"/>
    <w:rsid w:val="0041209C"/>
    <w:rsid w:val="00416573"/>
    <w:rsid w:val="004223AA"/>
    <w:rsid w:val="00432345"/>
    <w:rsid w:val="0043279B"/>
    <w:rsid w:val="004450D2"/>
    <w:rsid w:val="004464F2"/>
    <w:rsid w:val="00447D4B"/>
    <w:rsid w:val="004510FE"/>
    <w:rsid w:val="00453FAA"/>
    <w:rsid w:val="00456F1D"/>
    <w:rsid w:val="004600D9"/>
    <w:rsid w:val="004603F2"/>
    <w:rsid w:val="00461555"/>
    <w:rsid w:val="0046388E"/>
    <w:rsid w:val="00463D94"/>
    <w:rsid w:val="00466A08"/>
    <w:rsid w:val="004675C2"/>
    <w:rsid w:val="004726BE"/>
    <w:rsid w:val="00477DC8"/>
    <w:rsid w:val="0048328A"/>
    <w:rsid w:val="004A78B8"/>
    <w:rsid w:val="004B18B0"/>
    <w:rsid w:val="004B2255"/>
    <w:rsid w:val="004C48D3"/>
    <w:rsid w:val="004C6819"/>
    <w:rsid w:val="004E01A7"/>
    <w:rsid w:val="004E32F8"/>
    <w:rsid w:val="004E4636"/>
    <w:rsid w:val="004E6832"/>
    <w:rsid w:val="004F403D"/>
    <w:rsid w:val="004F6D13"/>
    <w:rsid w:val="004F7E55"/>
    <w:rsid w:val="00501AA8"/>
    <w:rsid w:val="00506B97"/>
    <w:rsid w:val="00507BBC"/>
    <w:rsid w:val="00512786"/>
    <w:rsid w:val="00514BEA"/>
    <w:rsid w:val="00530322"/>
    <w:rsid w:val="00532128"/>
    <w:rsid w:val="00533081"/>
    <w:rsid w:val="00542169"/>
    <w:rsid w:val="00542697"/>
    <w:rsid w:val="0055235E"/>
    <w:rsid w:val="00554298"/>
    <w:rsid w:val="005558BC"/>
    <w:rsid w:val="00555A2A"/>
    <w:rsid w:val="00565E6D"/>
    <w:rsid w:val="00574259"/>
    <w:rsid w:val="005757B0"/>
    <w:rsid w:val="0058175D"/>
    <w:rsid w:val="00581BDC"/>
    <w:rsid w:val="005838D8"/>
    <w:rsid w:val="00584B2A"/>
    <w:rsid w:val="00584FC2"/>
    <w:rsid w:val="00585AC0"/>
    <w:rsid w:val="00597D36"/>
    <w:rsid w:val="005B1AEB"/>
    <w:rsid w:val="005B1CC6"/>
    <w:rsid w:val="005D1C0D"/>
    <w:rsid w:val="005D1CBD"/>
    <w:rsid w:val="005D4479"/>
    <w:rsid w:val="005E0DF3"/>
    <w:rsid w:val="005E0F75"/>
    <w:rsid w:val="005E4AE2"/>
    <w:rsid w:val="005E4D30"/>
    <w:rsid w:val="005E4EB9"/>
    <w:rsid w:val="005F3131"/>
    <w:rsid w:val="005F5E64"/>
    <w:rsid w:val="00600490"/>
    <w:rsid w:val="00601023"/>
    <w:rsid w:val="00603B64"/>
    <w:rsid w:val="006109EE"/>
    <w:rsid w:val="00611137"/>
    <w:rsid w:val="006127DF"/>
    <w:rsid w:val="00612F85"/>
    <w:rsid w:val="00617B26"/>
    <w:rsid w:val="00623DF6"/>
    <w:rsid w:val="00624D57"/>
    <w:rsid w:val="006270A9"/>
    <w:rsid w:val="00640A24"/>
    <w:rsid w:val="00642387"/>
    <w:rsid w:val="0064443C"/>
    <w:rsid w:val="00646BED"/>
    <w:rsid w:val="0064780F"/>
    <w:rsid w:val="00652921"/>
    <w:rsid w:val="006572F8"/>
    <w:rsid w:val="006728DA"/>
    <w:rsid w:val="00672AA2"/>
    <w:rsid w:val="00673C53"/>
    <w:rsid w:val="00675956"/>
    <w:rsid w:val="00681034"/>
    <w:rsid w:val="006811A9"/>
    <w:rsid w:val="0069091D"/>
    <w:rsid w:val="00693492"/>
    <w:rsid w:val="006955F9"/>
    <w:rsid w:val="006A0AB2"/>
    <w:rsid w:val="006A65C9"/>
    <w:rsid w:val="006B220C"/>
    <w:rsid w:val="006C5BE4"/>
    <w:rsid w:val="006C77CB"/>
    <w:rsid w:val="006C7CC4"/>
    <w:rsid w:val="006D17E7"/>
    <w:rsid w:val="006D3910"/>
    <w:rsid w:val="006D61C8"/>
    <w:rsid w:val="006E31CA"/>
    <w:rsid w:val="006E4E5C"/>
    <w:rsid w:val="006F7E74"/>
    <w:rsid w:val="007027E6"/>
    <w:rsid w:val="00707648"/>
    <w:rsid w:val="007146CB"/>
    <w:rsid w:val="00723735"/>
    <w:rsid w:val="00727E61"/>
    <w:rsid w:val="00741B68"/>
    <w:rsid w:val="00746FD0"/>
    <w:rsid w:val="007476B7"/>
    <w:rsid w:val="007479D2"/>
    <w:rsid w:val="007526D6"/>
    <w:rsid w:val="00754E56"/>
    <w:rsid w:val="00766D86"/>
    <w:rsid w:val="007700B4"/>
    <w:rsid w:val="00776114"/>
    <w:rsid w:val="00781621"/>
    <w:rsid w:val="00784CF8"/>
    <w:rsid w:val="00784E04"/>
    <w:rsid w:val="007864FD"/>
    <w:rsid w:val="0078694F"/>
    <w:rsid w:val="007879B2"/>
    <w:rsid w:val="0079302B"/>
    <w:rsid w:val="00794FF1"/>
    <w:rsid w:val="00795D4C"/>
    <w:rsid w:val="007A134E"/>
    <w:rsid w:val="007A7F9E"/>
    <w:rsid w:val="007C44F4"/>
    <w:rsid w:val="007C5617"/>
    <w:rsid w:val="007D2E66"/>
    <w:rsid w:val="007D6267"/>
    <w:rsid w:val="007F2968"/>
    <w:rsid w:val="007F3F8E"/>
    <w:rsid w:val="007F4949"/>
    <w:rsid w:val="007F6DBA"/>
    <w:rsid w:val="00801603"/>
    <w:rsid w:val="0080385A"/>
    <w:rsid w:val="008126A4"/>
    <w:rsid w:val="00814636"/>
    <w:rsid w:val="00815C66"/>
    <w:rsid w:val="00815D3E"/>
    <w:rsid w:val="00816142"/>
    <w:rsid w:val="00816216"/>
    <w:rsid w:val="00831566"/>
    <w:rsid w:val="0085386F"/>
    <w:rsid w:val="00857023"/>
    <w:rsid w:val="00857649"/>
    <w:rsid w:val="00857ED5"/>
    <w:rsid w:val="00866C03"/>
    <w:rsid w:val="00871AEA"/>
    <w:rsid w:val="0087734B"/>
    <w:rsid w:val="0089098F"/>
    <w:rsid w:val="00895B51"/>
    <w:rsid w:val="008A1DD7"/>
    <w:rsid w:val="008C165A"/>
    <w:rsid w:val="008D25FF"/>
    <w:rsid w:val="008D2B41"/>
    <w:rsid w:val="008D63A7"/>
    <w:rsid w:val="008D65B6"/>
    <w:rsid w:val="008E1048"/>
    <w:rsid w:val="008E3605"/>
    <w:rsid w:val="008E64A2"/>
    <w:rsid w:val="008F14F6"/>
    <w:rsid w:val="008F7836"/>
    <w:rsid w:val="00905A96"/>
    <w:rsid w:val="00911754"/>
    <w:rsid w:val="0091264C"/>
    <w:rsid w:val="0091368F"/>
    <w:rsid w:val="0092053F"/>
    <w:rsid w:val="00922DC8"/>
    <w:rsid w:val="00924962"/>
    <w:rsid w:val="00926FC4"/>
    <w:rsid w:val="00934A6D"/>
    <w:rsid w:val="009418AD"/>
    <w:rsid w:val="0094495F"/>
    <w:rsid w:val="00947397"/>
    <w:rsid w:val="00952860"/>
    <w:rsid w:val="00957E8F"/>
    <w:rsid w:val="00963903"/>
    <w:rsid w:val="00966A3B"/>
    <w:rsid w:val="009706FF"/>
    <w:rsid w:val="009739F9"/>
    <w:rsid w:val="00984474"/>
    <w:rsid w:val="009859A6"/>
    <w:rsid w:val="00990261"/>
    <w:rsid w:val="009911A4"/>
    <w:rsid w:val="00992A89"/>
    <w:rsid w:val="0099358B"/>
    <w:rsid w:val="00997330"/>
    <w:rsid w:val="009A091B"/>
    <w:rsid w:val="009A4BFD"/>
    <w:rsid w:val="009B0E10"/>
    <w:rsid w:val="009B1AA2"/>
    <w:rsid w:val="009B62D5"/>
    <w:rsid w:val="009B692C"/>
    <w:rsid w:val="009C1860"/>
    <w:rsid w:val="009C2000"/>
    <w:rsid w:val="009C4020"/>
    <w:rsid w:val="009C719A"/>
    <w:rsid w:val="009D36F3"/>
    <w:rsid w:val="009D5933"/>
    <w:rsid w:val="009D5A48"/>
    <w:rsid w:val="009E398A"/>
    <w:rsid w:val="009E58D9"/>
    <w:rsid w:val="009E6598"/>
    <w:rsid w:val="009E6BD0"/>
    <w:rsid w:val="009F107A"/>
    <w:rsid w:val="009F14E5"/>
    <w:rsid w:val="009F4545"/>
    <w:rsid w:val="00A01DC3"/>
    <w:rsid w:val="00A05DD5"/>
    <w:rsid w:val="00A13EB4"/>
    <w:rsid w:val="00A16CCC"/>
    <w:rsid w:val="00A17591"/>
    <w:rsid w:val="00A2043D"/>
    <w:rsid w:val="00A21B70"/>
    <w:rsid w:val="00A34805"/>
    <w:rsid w:val="00A44FFC"/>
    <w:rsid w:val="00A466DD"/>
    <w:rsid w:val="00A469A4"/>
    <w:rsid w:val="00A47E75"/>
    <w:rsid w:val="00A50899"/>
    <w:rsid w:val="00A550B7"/>
    <w:rsid w:val="00A55945"/>
    <w:rsid w:val="00A579CC"/>
    <w:rsid w:val="00A7126B"/>
    <w:rsid w:val="00A71472"/>
    <w:rsid w:val="00A71C4C"/>
    <w:rsid w:val="00A727C0"/>
    <w:rsid w:val="00A73641"/>
    <w:rsid w:val="00A8016B"/>
    <w:rsid w:val="00A858AB"/>
    <w:rsid w:val="00A907E1"/>
    <w:rsid w:val="00A94E92"/>
    <w:rsid w:val="00A977B2"/>
    <w:rsid w:val="00AA1C85"/>
    <w:rsid w:val="00AA24C2"/>
    <w:rsid w:val="00AA595C"/>
    <w:rsid w:val="00AA6D12"/>
    <w:rsid w:val="00AB2912"/>
    <w:rsid w:val="00AB3D35"/>
    <w:rsid w:val="00AC11CB"/>
    <w:rsid w:val="00AC17E5"/>
    <w:rsid w:val="00AD11AA"/>
    <w:rsid w:val="00AD5036"/>
    <w:rsid w:val="00AD5EFE"/>
    <w:rsid w:val="00AD7CD2"/>
    <w:rsid w:val="00AE421E"/>
    <w:rsid w:val="00AE7FA2"/>
    <w:rsid w:val="00AF3638"/>
    <w:rsid w:val="00B02FA0"/>
    <w:rsid w:val="00B04D36"/>
    <w:rsid w:val="00B06E10"/>
    <w:rsid w:val="00B07B06"/>
    <w:rsid w:val="00B1048A"/>
    <w:rsid w:val="00B2164F"/>
    <w:rsid w:val="00B256C0"/>
    <w:rsid w:val="00B314E7"/>
    <w:rsid w:val="00B3704C"/>
    <w:rsid w:val="00B40C7B"/>
    <w:rsid w:val="00B40FA0"/>
    <w:rsid w:val="00B46223"/>
    <w:rsid w:val="00B556C7"/>
    <w:rsid w:val="00B57FBB"/>
    <w:rsid w:val="00B7293A"/>
    <w:rsid w:val="00B73DB2"/>
    <w:rsid w:val="00B81689"/>
    <w:rsid w:val="00B8284D"/>
    <w:rsid w:val="00B90F1B"/>
    <w:rsid w:val="00B949B5"/>
    <w:rsid w:val="00B96718"/>
    <w:rsid w:val="00B9793D"/>
    <w:rsid w:val="00BA3C4A"/>
    <w:rsid w:val="00BA6F76"/>
    <w:rsid w:val="00BB015B"/>
    <w:rsid w:val="00BB0EB3"/>
    <w:rsid w:val="00BB5836"/>
    <w:rsid w:val="00BC2926"/>
    <w:rsid w:val="00BC2A16"/>
    <w:rsid w:val="00BD4863"/>
    <w:rsid w:val="00BD7071"/>
    <w:rsid w:val="00BD768D"/>
    <w:rsid w:val="00BF2DA1"/>
    <w:rsid w:val="00BF3D23"/>
    <w:rsid w:val="00C03857"/>
    <w:rsid w:val="00C06D6D"/>
    <w:rsid w:val="00C077E5"/>
    <w:rsid w:val="00C113A8"/>
    <w:rsid w:val="00C12503"/>
    <w:rsid w:val="00C20F10"/>
    <w:rsid w:val="00C259F5"/>
    <w:rsid w:val="00C31C56"/>
    <w:rsid w:val="00C32247"/>
    <w:rsid w:val="00C32914"/>
    <w:rsid w:val="00C3352F"/>
    <w:rsid w:val="00C33E83"/>
    <w:rsid w:val="00C36C49"/>
    <w:rsid w:val="00C426BE"/>
    <w:rsid w:val="00C44125"/>
    <w:rsid w:val="00C45270"/>
    <w:rsid w:val="00C46547"/>
    <w:rsid w:val="00C508EA"/>
    <w:rsid w:val="00C53C37"/>
    <w:rsid w:val="00C6157C"/>
    <w:rsid w:val="00C61F8E"/>
    <w:rsid w:val="00C640A5"/>
    <w:rsid w:val="00C65BB5"/>
    <w:rsid w:val="00C74484"/>
    <w:rsid w:val="00C746A4"/>
    <w:rsid w:val="00C81924"/>
    <w:rsid w:val="00C94D20"/>
    <w:rsid w:val="00C94DBD"/>
    <w:rsid w:val="00C96B8F"/>
    <w:rsid w:val="00CA5063"/>
    <w:rsid w:val="00CA7B26"/>
    <w:rsid w:val="00CB0395"/>
    <w:rsid w:val="00CB4236"/>
    <w:rsid w:val="00CC4278"/>
    <w:rsid w:val="00CD0660"/>
    <w:rsid w:val="00CD08AD"/>
    <w:rsid w:val="00CD594B"/>
    <w:rsid w:val="00CE767D"/>
    <w:rsid w:val="00CE7908"/>
    <w:rsid w:val="00CF0049"/>
    <w:rsid w:val="00D0795B"/>
    <w:rsid w:val="00D11522"/>
    <w:rsid w:val="00D13F10"/>
    <w:rsid w:val="00D20446"/>
    <w:rsid w:val="00D30E67"/>
    <w:rsid w:val="00D35C66"/>
    <w:rsid w:val="00D35D9D"/>
    <w:rsid w:val="00D35F2E"/>
    <w:rsid w:val="00D372A9"/>
    <w:rsid w:val="00D376D0"/>
    <w:rsid w:val="00D378F0"/>
    <w:rsid w:val="00D54926"/>
    <w:rsid w:val="00D54F52"/>
    <w:rsid w:val="00D62254"/>
    <w:rsid w:val="00D708A0"/>
    <w:rsid w:val="00D70C7A"/>
    <w:rsid w:val="00D7106B"/>
    <w:rsid w:val="00D71946"/>
    <w:rsid w:val="00D721B3"/>
    <w:rsid w:val="00D7473B"/>
    <w:rsid w:val="00D75D68"/>
    <w:rsid w:val="00D77B69"/>
    <w:rsid w:val="00D83991"/>
    <w:rsid w:val="00D84625"/>
    <w:rsid w:val="00D9410C"/>
    <w:rsid w:val="00D9671D"/>
    <w:rsid w:val="00D96B15"/>
    <w:rsid w:val="00D96E73"/>
    <w:rsid w:val="00DB1473"/>
    <w:rsid w:val="00DB2DE5"/>
    <w:rsid w:val="00DB4638"/>
    <w:rsid w:val="00DB481E"/>
    <w:rsid w:val="00DC48C2"/>
    <w:rsid w:val="00DC7BD8"/>
    <w:rsid w:val="00DD3F54"/>
    <w:rsid w:val="00DD61BC"/>
    <w:rsid w:val="00DE1859"/>
    <w:rsid w:val="00DE4289"/>
    <w:rsid w:val="00DE6081"/>
    <w:rsid w:val="00DE7F15"/>
    <w:rsid w:val="00DF26D4"/>
    <w:rsid w:val="00DF5A26"/>
    <w:rsid w:val="00E0377F"/>
    <w:rsid w:val="00E0619A"/>
    <w:rsid w:val="00E10E2C"/>
    <w:rsid w:val="00E12AB5"/>
    <w:rsid w:val="00E25F1C"/>
    <w:rsid w:val="00E278B9"/>
    <w:rsid w:val="00E30050"/>
    <w:rsid w:val="00E31ED7"/>
    <w:rsid w:val="00E328FF"/>
    <w:rsid w:val="00E35DC3"/>
    <w:rsid w:val="00E37B57"/>
    <w:rsid w:val="00E45DB5"/>
    <w:rsid w:val="00E4738A"/>
    <w:rsid w:val="00E507E5"/>
    <w:rsid w:val="00E535AC"/>
    <w:rsid w:val="00E61DC3"/>
    <w:rsid w:val="00E63A02"/>
    <w:rsid w:val="00E661A7"/>
    <w:rsid w:val="00E670CA"/>
    <w:rsid w:val="00E67B12"/>
    <w:rsid w:val="00E71C20"/>
    <w:rsid w:val="00E72862"/>
    <w:rsid w:val="00E76BB4"/>
    <w:rsid w:val="00E83C2D"/>
    <w:rsid w:val="00E83E4B"/>
    <w:rsid w:val="00E848A8"/>
    <w:rsid w:val="00E8508C"/>
    <w:rsid w:val="00E9286F"/>
    <w:rsid w:val="00EB18AB"/>
    <w:rsid w:val="00EB43F6"/>
    <w:rsid w:val="00EC1574"/>
    <w:rsid w:val="00EC2044"/>
    <w:rsid w:val="00EC29EF"/>
    <w:rsid w:val="00ED7381"/>
    <w:rsid w:val="00ED7530"/>
    <w:rsid w:val="00EE19F7"/>
    <w:rsid w:val="00EE5A0A"/>
    <w:rsid w:val="00EF0DC1"/>
    <w:rsid w:val="00F010DF"/>
    <w:rsid w:val="00F114F5"/>
    <w:rsid w:val="00F13D06"/>
    <w:rsid w:val="00F25E3E"/>
    <w:rsid w:val="00F269F1"/>
    <w:rsid w:val="00F27E4C"/>
    <w:rsid w:val="00F30E34"/>
    <w:rsid w:val="00F40ED1"/>
    <w:rsid w:val="00F412E6"/>
    <w:rsid w:val="00F4286D"/>
    <w:rsid w:val="00F5297C"/>
    <w:rsid w:val="00F53C41"/>
    <w:rsid w:val="00F53F02"/>
    <w:rsid w:val="00F57E17"/>
    <w:rsid w:val="00F60D24"/>
    <w:rsid w:val="00F63EE4"/>
    <w:rsid w:val="00F717AE"/>
    <w:rsid w:val="00F800C3"/>
    <w:rsid w:val="00F912BC"/>
    <w:rsid w:val="00F93DC2"/>
    <w:rsid w:val="00F97AB9"/>
    <w:rsid w:val="00FA56A1"/>
    <w:rsid w:val="00FB4B74"/>
    <w:rsid w:val="00FB4E29"/>
    <w:rsid w:val="00FB637D"/>
    <w:rsid w:val="00FC24D6"/>
    <w:rsid w:val="00FC3CCE"/>
    <w:rsid w:val="00FC4C00"/>
    <w:rsid w:val="00FC6903"/>
    <w:rsid w:val="00FD44FC"/>
    <w:rsid w:val="00FD4E1F"/>
    <w:rsid w:val="00FD6C03"/>
    <w:rsid w:val="00FE713B"/>
    <w:rsid w:val="00FF22A8"/>
    <w:rsid w:val="00FF3C33"/>
    <w:rsid w:val="00FF4461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FEAE0C"/>
  <w15:chartTrackingRefBased/>
  <w15:docId w15:val="{CD8F9259-513C-406B-9F24-211D62C0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3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6432"/>
    <w:pPr>
      <w:ind w:left="720"/>
      <w:contextualSpacing/>
    </w:pPr>
  </w:style>
  <w:style w:type="table" w:styleId="TableGrid">
    <w:name w:val="Table Grid"/>
    <w:basedOn w:val="TableNormal"/>
    <w:uiPriority w:val="39"/>
    <w:rsid w:val="004726B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52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73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5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yarAA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yyaraa.github.io/FrontEndProtfolioProjec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ngrygrou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www.linkedin.com/in/mayyar-al-atari-64b76b1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ayyaralatari.medium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D9411-229F-45AA-86C5-188B4AD47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C:\Users\owner\AppData\Roaming\Microsoft\Templates\Resume (color).dotx</Template>
  <TotalTime>0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Mayyar Al-Atari</cp:lastModifiedBy>
  <cp:revision>3</cp:revision>
  <cp:lastPrinted>2020-01-18T02:01:00Z</cp:lastPrinted>
  <dcterms:created xsi:type="dcterms:W3CDTF">2022-03-23T01:19:00Z</dcterms:created>
  <dcterms:modified xsi:type="dcterms:W3CDTF">2022-03-23T01:23:00Z</dcterms:modified>
  <cp:version/>
</cp:coreProperties>
</file>